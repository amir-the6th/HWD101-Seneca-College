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4BCBE" w14:textId="3A198E20" w:rsidR="00173863" w:rsidRDefault="00FC723E" w:rsidP="00FC723E">
      <w:pPr>
        <w:pStyle w:val="SEN-Heading-Black"/>
      </w:pPr>
      <w:r>
        <w:t xml:space="preserve">HWD101: </w:t>
      </w:r>
      <w:r w:rsidR="007F4922">
        <w:t xml:space="preserve">Lab </w:t>
      </w:r>
      <w:r w:rsidR="00AD682D">
        <w:t>#5</w:t>
      </w:r>
    </w:p>
    <w:p w14:paraId="57D98FBA" w14:textId="0648E92F" w:rsidR="00173863" w:rsidRDefault="00AD682D" w:rsidP="00FC723E">
      <w:pPr>
        <w:pStyle w:val="SEN-Heading-Red"/>
      </w:pPr>
      <w:r>
        <w:t>Network Cables</w:t>
      </w:r>
    </w:p>
    <w:p w14:paraId="4E4EE37B" w14:textId="088A9A27" w:rsidR="00173863" w:rsidRDefault="002A5EFC" w:rsidP="00173863">
      <w:pPr>
        <w:pStyle w:val="SEN-Subheading-Black"/>
      </w:pPr>
      <w:r>
        <w:t>Purpose:</w:t>
      </w:r>
    </w:p>
    <w:p w14:paraId="3B5CF339" w14:textId="310EAA5D" w:rsidR="00AD682D" w:rsidRDefault="00AD682D" w:rsidP="00A94030">
      <w:r>
        <w:t xml:space="preserve">Introduction to straight and crossover network cables. </w:t>
      </w:r>
    </w:p>
    <w:p w14:paraId="56A78C7C" w14:textId="77777777" w:rsidR="00AF7300" w:rsidRDefault="00AF7300" w:rsidP="00AF7300">
      <w:pPr>
        <w:pStyle w:val="SEN-Subheading-Black"/>
      </w:pPr>
      <w:r>
        <w:t>Pre-Lab:</w:t>
      </w:r>
    </w:p>
    <w:p w14:paraId="2526EFA3" w14:textId="07406DD2" w:rsidR="00AF7300" w:rsidRPr="00AF7300" w:rsidRDefault="00AF7300" w:rsidP="00AF7300">
      <w:pPr>
        <w:pStyle w:val="SEN-Text"/>
        <w:rPr>
          <w:lang w:val="en-US"/>
        </w:rPr>
      </w:pPr>
      <w:r>
        <w:rPr>
          <w:lang w:val="en-US"/>
        </w:rPr>
        <w:t>Watch the following videos.</w:t>
      </w:r>
    </w:p>
    <w:p w14:paraId="375B53BF" w14:textId="6B8CCFBB" w:rsidR="00AF7300" w:rsidRDefault="00C607F5" w:rsidP="00AF7300">
      <w:pPr>
        <w:pStyle w:val="ListParagraph"/>
        <w:numPr>
          <w:ilvl w:val="0"/>
          <w:numId w:val="32"/>
        </w:numPr>
      </w:pPr>
      <w:hyperlink r:id="rId8" w:history="1">
        <w:r w:rsidR="00AF7300" w:rsidRPr="00AF7300">
          <w:rPr>
            <w:rStyle w:val="Hyperlink"/>
          </w:rPr>
          <w:t>Network cabling</w:t>
        </w:r>
      </w:hyperlink>
    </w:p>
    <w:p w14:paraId="40651D71" w14:textId="517A6541" w:rsidR="00AF7300" w:rsidRDefault="00C607F5" w:rsidP="00AF7300">
      <w:pPr>
        <w:pStyle w:val="ListParagraph"/>
        <w:numPr>
          <w:ilvl w:val="0"/>
          <w:numId w:val="32"/>
        </w:numPr>
      </w:pPr>
      <w:hyperlink r:id="rId9" w:history="1">
        <w:r w:rsidR="00AF7300" w:rsidRPr="00AF7300">
          <w:rPr>
            <w:rStyle w:val="Hyperlink"/>
          </w:rPr>
          <w:t>How do I know which cable to use?</w:t>
        </w:r>
      </w:hyperlink>
    </w:p>
    <w:p w14:paraId="61C84260" w14:textId="517A6541" w:rsidR="002A5EFC" w:rsidRDefault="002A5EFC" w:rsidP="002A5EFC">
      <w:pPr>
        <w:pStyle w:val="SEN-Subheading-Black"/>
      </w:pPr>
      <w:r>
        <w:t>Activity:</w:t>
      </w:r>
    </w:p>
    <w:p w14:paraId="475034BC" w14:textId="1727F7B9" w:rsidR="00AD682D" w:rsidRDefault="00AD682D" w:rsidP="00AD682D">
      <w:pPr>
        <w:spacing w:after="160" w:line="259" w:lineRule="auto"/>
      </w:pPr>
      <w:r>
        <w:t xml:space="preserve">What is a Straight </w:t>
      </w:r>
      <w:r w:rsidR="002520F1">
        <w:t>T</w:t>
      </w:r>
      <w:bookmarkStart w:id="0" w:name="_GoBack"/>
      <w:bookmarkEnd w:id="0"/>
      <w:r w:rsidR="002520F1">
        <w:t xml:space="preserve">hrough </w:t>
      </w:r>
      <w:r>
        <w:t xml:space="preserve">network cable? </w:t>
      </w:r>
    </w:p>
    <w:p w14:paraId="103CF243" w14:textId="78827F56" w:rsidR="00AD682D" w:rsidRDefault="00AD682D" w:rsidP="00AD682D">
      <w:pPr>
        <w:spacing w:after="160" w:line="259" w:lineRule="auto"/>
      </w:pPr>
      <w:r>
        <w:t>When is a Straight</w:t>
      </w:r>
      <w:r w:rsidR="002520F1">
        <w:t xml:space="preserve"> Through</w:t>
      </w:r>
      <w:r>
        <w:t xml:space="preserve"> network cable used?</w:t>
      </w:r>
    </w:p>
    <w:p w14:paraId="57A78E92" w14:textId="77777777" w:rsidR="00AD682D" w:rsidRDefault="00AD682D" w:rsidP="00AD682D">
      <w:pPr>
        <w:spacing w:after="160" w:line="259" w:lineRule="auto"/>
      </w:pPr>
      <w:r>
        <w:t xml:space="preserve">What is a Crossover network cable? </w:t>
      </w:r>
    </w:p>
    <w:p w14:paraId="32EABA5A" w14:textId="52155380" w:rsidR="00AD682D" w:rsidRDefault="00AD682D" w:rsidP="00AD682D">
      <w:pPr>
        <w:spacing w:after="160" w:line="259" w:lineRule="auto"/>
      </w:pPr>
      <w:r>
        <w:t>When is a Crossover network cable used?</w:t>
      </w:r>
    </w:p>
    <w:p w14:paraId="36D2325F" w14:textId="4F7C4AB0" w:rsidR="00AD682D" w:rsidRDefault="00AD682D" w:rsidP="00AD682D">
      <w:pPr>
        <w:spacing w:after="160" w:line="259" w:lineRule="auto"/>
      </w:pPr>
      <w:r>
        <w:t>Create both network cables. These cables will be used in the next lab!</w:t>
      </w:r>
    </w:p>
    <w:p w14:paraId="32026151" w14:textId="731A22CA" w:rsidR="002A5EFC" w:rsidRDefault="002A5EFC" w:rsidP="002A5EFC">
      <w:pPr>
        <w:pStyle w:val="SEN-Subheading-Black"/>
      </w:pPr>
      <w:r>
        <w:t>Submission Instructions:</w:t>
      </w:r>
    </w:p>
    <w:p w14:paraId="28B444B7" w14:textId="24B9BC3F" w:rsidR="00815BD6" w:rsidRDefault="00815BD6" w:rsidP="00A94030">
      <w:pPr>
        <w:pStyle w:val="ListParagraph"/>
        <w:numPr>
          <w:ilvl w:val="0"/>
          <w:numId w:val="31"/>
        </w:numPr>
        <w:spacing w:after="200" w:line="276" w:lineRule="auto"/>
      </w:pPr>
      <w:r>
        <w:t>Questions completed</w:t>
      </w:r>
    </w:p>
    <w:p w14:paraId="1C041ADA" w14:textId="04778A37" w:rsidR="00A94030" w:rsidRDefault="00A94030" w:rsidP="00A94030">
      <w:pPr>
        <w:pStyle w:val="ListParagraph"/>
        <w:numPr>
          <w:ilvl w:val="0"/>
          <w:numId w:val="31"/>
        </w:numPr>
        <w:spacing w:after="200" w:line="276" w:lineRule="auto"/>
      </w:pPr>
      <w:r>
        <w:t>Tasks completed</w:t>
      </w:r>
    </w:p>
    <w:p w14:paraId="25618CBE" w14:textId="77777777" w:rsidR="00A94030" w:rsidRDefault="00A94030" w:rsidP="00A94030">
      <w:pPr>
        <w:pStyle w:val="ListParagraph"/>
        <w:numPr>
          <w:ilvl w:val="0"/>
          <w:numId w:val="31"/>
        </w:numPr>
        <w:spacing w:after="200" w:line="276" w:lineRule="auto"/>
      </w:pPr>
      <w:r>
        <w:t>Lab signed off</w:t>
      </w:r>
    </w:p>
    <w:p w14:paraId="47983EB2" w14:textId="3758641D" w:rsidR="002A5EFC" w:rsidRDefault="002A5EFC" w:rsidP="00B326CA">
      <w:pPr>
        <w:pStyle w:val="SEN-Subheading-Black"/>
      </w:pPr>
      <w:r>
        <w:t>Grade Weight:</w:t>
      </w:r>
    </w:p>
    <w:p w14:paraId="281A1265" w14:textId="6791893A" w:rsidR="002A5EFC" w:rsidRPr="002A5EFC" w:rsidRDefault="002A5EFC" w:rsidP="0070118D">
      <w:pPr>
        <w:pStyle w:val="SEN-Text"/>
      </w:pPr>
      <w:r>
        <w:rPr>
          <w:lang w:val="en-US"/>
        </w:rPr>
        <w:t>1% of Final Grade</w:t>
      </w:r>
    </w:p>
    <w:sectPr w:rsidR="002A5EFC" w:rsidRPr="002A5EFC" w:rsidSect="001D16BF">
      <w:footerReference w:type="default" r:id="rId10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BA9C2" w14:textId="77777777" w:rsidR="00C607F5" w:rsidRDefault="00C607F5" w:rsidP="00FD5F8B">
      <w:r>
        <w:separator/>
      </w:r>
    </w:p>
  </w:endnote>
  <w:endnote w:type="continuationSeparator" w:id="0">
    <w:p w14:paraId="6CB76F7D" w14:textId="77777777" w:rsidR="00C607F5" w:rsidRDefault="00C607F5" w:rsidP="00FD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34C52" w14:textId="3B739689" w:rsidR="00597B2C" w:rsidRPr="009425D6" w:rsidRDefault="00597B2C" w:rsidP="00366F20">
    <w:pPr>
      <w:pStyle w:val="SEN-Footer"/>
      <w:tabs>
        <w:tab w:val="left" w:pos="9257"/>
      </w:tabs>
    </w:pPr>
    <w:r>
      <w:tab/>
    </w:r>
    <w:r w:rsidR="00366F20">
      <w:tab/>
    </w:r>
    <w:r w:rsidRPr="009425D6">
      <w:fldChar w:fldCharType="begin"/>
    </w:r>
    <w:r w:rsidRPr="009425D6">
      <w:instrText xml:space="preserve"> PAGE </w:instrText>
    </w:r>
    <w:r w:rsidRPr="009425D6">
      <w:fldChar w:fldCharType="separate"/>
    </w:r>
    <w:r w:rsidR="00AD682D">
      <w:rPr>
        <w:noProof/>
      </w:rPr>
      <w:t>1</w:t>
    </w:r>
    <w:r w:rsidRPr="009425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1198B" w14:textId="77777777" w:rsidR="00C607F5" w:rsidRDefault="00C607F5" w:rsidP="00FD5F8B">
      <w:r>
        <w:separator/>
      </w:r>
    </w:p>
  </w:footnote>
  <w:footnote w:type="continuationSeparator" w:id="0">
    <w:p w14:paraId="07C8B04C" w14:textId="77777777" w:rsidR="00C607F5" w:rsidRDefault="00C607F5" w:rsidP="00FD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612B"/>
    <w:multiLevelType w:val="hybridMultilevel"/>
    <w:tmpl w:val="F38ABFE6"/>
    <w:lvl w:ilvl="0" w:tplc="62AE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68F8"/>
    <w:multiLevelType w:val="hybridMultilevel"/>
    <w:tmpl w:val="3F7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2DD1"/>
    <w:multiLevelType w:val="hybridMultilevel"/>
    <w:tmpl w:val="9C889954"/>
    <w:lvl w:ilvl="0" w:tplc="B91C089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9102F"/>
    <w:multiLevelType w:val="hybridMultilevel"/>
    <w:tmpl w:val="225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F6771"/>
    <w:multiLevelType w:val="hybridMultilevel"/>
    <w:tmpl w:val="3AF420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565C1"/>
    <w:multiLevelType w:val="hybridMultilevel"/>
    <w:tmpl w:val="04860AF8"/>
    <w:lvl w:ilvl="0" w:tplc="6D7CA74E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B3760"/>
    <w:multiLevelType w:val="hybridMultilevel"/>
    <w:tmpl w:val="CC9E5876"/>
    <w:lvl w:ilvl="0" w:tplc="F8C8AF5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03693"/>
    <w:multiLevelType w:val="multilevel"/>
    <w:tmpl w:val="0550181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397C8F"/>
    <w:multiLevelType w:val="hybridMultilevel"/>
    <w:tmpl w:val="856C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F3807"/>
    <w:multiLevelType w:val="multilevel"/>
    <w:tmpl w:val="46522468"/>
    <w:lvl w:ilvl="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C02B9"/>
    <w:multiLevelType w:val="multilevel"/>
    <w:tmpl w:val="2CC4E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AF6DB6"/>
    <w:multiLevelType w:val="hybridMultilevel"/>
    <w:tmpl w:val="54C0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94857"/>
    <w:multiLevelType w:val="multilevel"/>
    <w:tmpl w:val="F1C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35FCB"/>
    <w:multiLevelType w:val="multilevel"/>
    <w:tmpl w:val="62A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797648"/>
    <w:multiLevelType w:val="hybridMultilevel"/>
    <w:tmpl w:val="07082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B3D8B"/>
    <w:multiLevelType w:val="hybridMultilevel"/>
    <w:tmpl w:val="7B0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06B05"/>
    <w:multiLevelType w:val="hybridMultilevel"/>
    <w:tmpl w:val="F84639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E33C30"/>
    <w:multiLevelType w:val="hybridMultilevel"/>
    <w:tmpl w:val="7E3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A6B64"/>
    <w:multiLevelType w:val="hybridMultilevel"/>
    <w:tmpl w:val="06D2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E48C1"/>
    <w:multiLevelType w:val="hybridMultilevel"/>
    <w:tmpl w:val="458A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94443"/>
    <w:multiLevelType w:val="multilevel"/>
    <w:tmpl w:val="E66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8A7F26"/>
    <w:multiLevelType w:val="hybridMultilevel"/>
    <w:tmpl w:val="684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B4793"/>
    <w:multiLevelType w:val="hybridMultilevel"/>
    <w:tmpl w:val="3CD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F154B"/>
    <w:multiLevelType w:val="hybridMultilevel"/>
    <w:tmpl w:val="2E6C50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3262A"/>
    <w:multiLevelType w:val="hybridMultilevel"/>
    <w:tmpl w:val="A1DC0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55FF7"/>
    <w:multiLevelType w:val="multilevel"/>
    <w:tmpl w:val="00E4706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A01F5"/>
    <w:multiLevelType w:val="hybridMultilevel"/>
    <w:tmpl w:val="72603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9461A"/>
    <w:multiLevelType w:val="hybridMultilevel"/>
    <w:tmpl w:val="C8A612EA"/>
    <w:lvl w:ilvl="0" w:tplc="D93ECF7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F747E"/>
    <w:multiLevelType w:val="hybridMultilevel"/>
    <w:tmpl w:val="6030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6461C"/>
    <w:multiLevelType w:val="multilevel"/>
    <w:tmpl w:val="D0F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B17A9"/>
    <w:multiLevelType w:val="hybridMultilevel"/>
    <w:tmpl w:val="E96C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D0600"/>
    <w:multiLevelType w:val="hybridMultilevel"/>
    <w:tmpl w:val="B4025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9"/>
  </w:num>
  <w:num w:numId="3">
    <w:abstractNumId w:val="20"/>
  </w:num>
  <w:num w:numId="4">
    <w:abstractNumId w:val="13"/>
  </w:num>
  <w:num w:numId="5">
    <w:abstractNumId w:val="26"/>
  </w:num>
  <w:num w:numId="6">
    <w:abstractNumId w:val="14"/>
  </w:num>
  <w:num w:numId="7">
    <w:abstractNumId w:val="0"/>
  </w:num>
  <w:num w:numId="8">
    <w:abstractNumId w:val="8"/>
  </w:num>
  <w:num w:numId="9">
    <w:abstractNumId w:val="17"/>
  </w:num>
  <w:num w:numId="10">
    <w:abstractNumId w:val="11"/>
  </w:num>
  <w:num w:numId="11">
    <w:abstractNumId w:val="19"/>
  </w:num>
  <w:num w:numId="12">
    <w:abstractNumId w:val="30"/>
  </w:num>
  <w:num w:numId="13">
    <w:abstractNumId w:val="1"/>
  </w:num>
  <w:num w:numId="14">
    <w:abstractNumId w:val="2"/>
  </w:num>
  <w:num w:numId="15">
    <w:abstractNumId w:val="10"/>
  </w:num>
  <w:num w:numId="16">
    <w:abstractNumId w:val="7"/>
  </w:num>
  <w:num w:numId="17">
    <w:abstractNumId w:val="5"/>
  </w:num>
  <w:num w:numId="18">
    <w:abstractNumId w:val="25"/>
  </w:num>
  <w:num w:numId="19">
    <w:abstractNumId w:val="9"/>
  </w:num>
  <w:num w:numId="20">
    <w:abstractNumId w:val="22"/>
  </w:num>
  <w:num w:numId="21">
    <w:abstractNumId w:val="31"/>
  </w:num>
  <w:num w:numId="22">
    <w:abstractNumId w:val="18"/>
  </w:num>
  <w:num w:numId="23">
    <w:abstractNumId w:val="15"/>
  </w:num>
  <w:num w:numId="24">
    <w:abstractNumId w:val="3"/>
  </w:num>
  <w:num w:numId="25">
    <w:abstractNumId w:val="24"/>
  </w:num>
  <w:num w:numId="26">
    <w:abstractNumId w:val="6"/>
  </w:num>
  <w:num w:numId="27">
    <w:abstractNumId w:val="23"/>
  </w:num>
  <w:num w:numId="28">
    <w:abstractNumId w:val="27"/>
  </w:num>
  <w:num w:numId="29">
    <w:abstractNumId w:val="4"/>
  </w:num>
  <w:num w:numId="30">
    <w:abstractNumId w:val="28"/>
  </w:num>
  <w:num w:numId="31">
    <w:abstractNumId w:val="1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activeWritingStyle w:appName="MSWord" w:lang="en-US" w:vendorID="64" w:dllVersion="131078" w:nlCheck="1" w:checkStyle="1"/>
  <w:activeWritingStyle w:appName="MSWord" w:lang="en-CA" w:vendorID="64" w:dllVersion="131078" w:nlCheck="1" w:checkStyle="1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20"/>
    <w:rsid w:val="00001B18"/>
    <w:rsid w:val="00010171"/>
    <w:rsid w:val="00010FCF"/>
    <w:rsid w:val="00011C70"/>
    <w:rsid w:val="00035F34"/>
    <w:rsid w:val="00074583"/>
    <w:rsid w:val="00082FAE"/>
    <w:rsid w:val="000973BA"/>
    <w:rsid w:val="000A5111"/>
    <w:rsid w:val="000D3906"/>
    <w:rsid w:val="000F2720"/>
    <w:rsid w:val="000F4B95"/>
    <w:rsid w:val="001018FC"/>
    <w:rsid w:val="00110728"/>
    <w:rsid w:val="0012347B"/>
    <w:rsid w:val="0012731F"/>
    <w:rsid w:val="0016296E"/>
    <w:rsid w:val="00166388"/>
    <w:rsid w:val="00173863"/>
    <w:rsid w:val="001769D1"/>
    <w:rsid w:val="00185062"/>
    <w:rsid w:val="00187B76"/>
    <w:rsid w:val="001A544D"/>
    <w:rsid w:val="001B77E2"/>
    <w:rsid w:val="001C27CD"/>
    <w:rsid w:val="001D0743"/>
    <w:rsid w:val="001D15CB"/>
    <w:rsid w:val="001D16BF"/>
    <w:rsid w:val="001D3565"/>
    <w:rsid w:val="001E1DA9"/>
    <w:rsid w:val="001E4C49"/>
    <w:rsid w:val="00202555"/>
    <w:rsid w:val="002467D2"/>
    <w:rsid w:val="002520F1"/>
    <w:rsid w:val="00253E2C"/>
    <w:rsid w:val="00253E61"/>
    <w:rsid w:val="00256F15"/>
    <w:rsid w:val="002602F3"/>
    <w:rsid w:val="0027348F"/>
    <w:rsid w:val="00281814"/>
    <w:rsid w:val="002A221D"/>
    <w:rsid w:val="002A5DED"/>
    <w:rsid w:val="002A5EFC"/>
    <w:rsid w:val="002A72AB"/>
    <w:rsid w:val="002B3513"/>
    <w:rsid w:val="002C7853"/>
    <w:rsid w:val="002D2A5E"/>
    <w:rsid w:val="002E6E03"/>
    <w:rsid w:val="002F38D3"/>
    <w:rsid w:val="002F5DB5"/>
    <w:rsid w:val="003234E1"/>
    <w:rsid w:val="003254C9"/>
    <w:rsid w:val="003275AB"/>
    <w:rsid w:val="0035756F"/>
    <w:rsid w:val="00360F68"/>
    <w:rsid w:val="00364494"/>
    <w:rsid w:val="00364641"/>
    <w:rsid w:val="00366F20"/>
    <w:rsid w:val="003809B6"/>
    <w:rsid w:val="003911E4"/>
    <w:rsid w:val="003A122C"/>
    <w:rsid w:val="003B22E4"/>
    <w:rsid w:val="003D63D0"/>
    <w:rsid w:val="0040327E"/>
    <w:rsid w:val="004362E8"/>
    <w:rsid w:val="00446339"/>
    <w:rsid w:val="004652E3"/>
    <w:rsid w:val="00470B6E"/>
    <w:rsid w:val="00481FF5"/>
    <w:rsid w:val="00496A41"/>
    <w:rsid w:val="00496AC4"/>
    <w:rsid w:val="004E1F9A"/>
    <w:rsid w:val="004E23B1"/>
    <w:rsid w:val="0054110D"/>
    <w:rsid w:val="0054310E"/>
    <w:rsid w:val="005439C1"/>
    <w:rsid w:val="00543CE1"/>
    <w:rsid w:val="00551CE9"/>
    <w:rsid w:val="00563D4B"/>
    <w:rsid w:val="00572C28"/>
    <w:rsid w:val="005909B9"/>
    <w:rsid w:val="005935A3"/>
    <w:rsid w:val="005979F7"/>
    <w:rsid w:val="00597B2C"/>
    <w:rsid w:val="005A4718"/>
    <w:rsid w:val="005B477D"/>
    <w:rsid w:val="005E4A48"/>
    <w:rsid w:val="006067DE"/>
    <w:rsid w:val="00616915"/>
    <w:rsid w:val="00616BE4"/>
    <w:rsid w:val="00617848"/>
    <w:rsid w:val="00623893"/>
    <w:rsid w:val="00636068"/>
    <w:rsid w:val="00660357"/>
    <w:rsid w:val="00664211"/>
    <w:rsid w:val="006779D5"/>
    <w:rsid w:val="006954D9"/>
    <w:rsid w:val="00696214"/>
    <w:rsid w:val="006B5373"/>
    <w:rsid w:val="006C1D07"/>
    <w:rsid w:val="006C2252"/>
    <w:rsid w:val="006C4A73"/>
    <w:rsid w:val="006C68A3"/>
    <w:rsid w:val="006D5C7C"/>
    <w:rsid w:val="006D5D09"/>
    <w:rsid w:val="006E38EE"/>
    <w:rsid w:val="006E3922"/>
    <w:rsid w:val="006F0DF0"/>
    <w:rsid w:val="0070118D"/>
    <w:rsid w:val="00736F49"/>
    <w:rsid w:val="0074209F"/>
    <w:rsid w:val="00744B08"/>
    <w:rsid w:val="007466CC"/>
    <w:rsid w:val="00761B8A"/>
    <w:rsid w:val="00783AE0"/>
    <w:rsid w:val="007A1DC6"/>
    <w:rsid w:val="007A509B"/>
    <w:rsid w:val="007B010C"/>
    <w:rsid w:val="007B173A"/>
    <w:rsid w:val="007C0B81"/>
    <w:rsid w:val="007F4922"/>
    <w:rsid w:val="00815BD6"/>
    <w:rsid w:val="00830C43"/>
    <w:rsid w:val="008317DF"/>
    <w:rsid w:val="00832AB8"/>
    <w:rsid w:val="008523BC"/>
    <w:rsid w:val="00891297"/>
    <w:rsid w:val="008A33F6"/>
    <w:rsid w:val="008A6DBC"/>
    <w:rsid w:val="008E0EE0"/>
    <w:rsid w:val="008E63AC"/>
    <w:rsid w:val="008F2A7F"/>
    <w:rsid w:val="0090637A"/>
    <w:rsid w:val="009137C0"/>
    <w:rsid w:val="00913CD9"/>
    <w:rsid w:val="009425D6"/>
    <w:rsid w:val="009506A2"/>
    <w:rsid w:val="00950EF2"/>
    <w:rsid w:val="00973820"/>
    <w:rsid w:val="0097634E"/>
    <w:rsid w:val="00977154"/>
    <w:rsid w:val="00983797"/>
    <w:rsid w:val="00993E00"/>
    <w:rsid w:val="009A5480"/>
    <w:rsid w:val="009B0487"/>
    <w:rsid w:val="009C2584"/>
    <w:rsid w:val="009E5EAF"/>
    <w:rsid w:val="009E7DEE"/>
    <w:rsid w:val="009F1F3C"/>
    <w:rsid w:val="009F2C05"/>
    <w:rsid w:val="009F555C"/>
    <w:rsid w:val="009F5EF3"/>
    <w:rsid w:val="00A47B13"/>
    <w:rsid w:val="00A53C9B"/>
    <w:rsid w:val="00A72CB3"/>
    <w:rsid w:val="00A94030"/>
    <w:rsid w:val="00AB48F8"/>
    <w:rsid w:val="00AB4C14"/>
    <w:rsid w:val="00AB6180"/>
    <w:rsid w:val="00AC2F8E"/>
    <w:rsid w:val="00AD2A05"/>
    <w:rsid w:val="00AD682D"/>
    <w:rsid w:val="00AE28A8"/>
    <w:rsid w:val="00AE6AFC"/>
    <w:rsid w:val="00AE7C63"/>
    <w:rsid w:val="00AF210C"/>
    <w:rsid w:val="00AF7300"/>
    <w:rsid w:val="00B247F3"/>
    <w:rsid w:val="00B275C5"/>
    <w:rsid w:val="00B32446"/>
    <w:rsid w:val="00B326CA"/>
    <w:rsid w:val="00B37CBE"/>
    <w:rsid w:val="00B40B97"/>
    <w:rsid w:val="00B52383"/>
    <w:rsid w:val="00B6185C"/>
    <w:rsid w:val="00B61AEF"/>
    <w:rsid w:val="00BA640E"/>
    <w:rsid w:val="00BB2E0F"/>
    <w:rsid w:val="00BC1315"/>
    <w:rsid w:val="00BC528E"/>
    <w:rsid w:val="00BD54D2"/>
    <w:rsid w:val="00BF43C1"/>
    <w:rsid w:val="00BF4AE3"/>
    <w:rsid w:val="00C2107B"/>
    <w:rsid w:val="00C607F5"/>
    <w:rsid w:val="00C663EC"/>
    <w:rsid w:val="00C8017D"/>
    <w:rsid w:val="00C813D3"/>
    <w:rsid w:val="00CD2385"/>
    <w:rsid w:val="00CE3D2A"/>
    <w:rsid w:val="00CF090A"/>
    <w:rsid w:val="00D1082B"/>
    <w:rsid w:val="00D558F7"/>
    <w:rsid w:val="00D56542"/>
    <w:rsid w:val="00D63715"/>
    <w:rsid w:val="00D81725"/>
    <w:rsid w:val="00D83CE1"/>
    <w:rsid w:val="00D85596"/>
    <w:rsid w:val="00D86E72"/>
    <w:rsid w:val="00D92CA0"/>
    <w:rsid w:val="00D97FF8"/>
    <w:rsid w:val="00DA1B63"/>
    <w:rsid w:val="00DA392B"/>
    <w:rsid w:val="00DE6D31"/>
    <w:rsid w:val="00E12542"/>
    <w:rsid w:val="00E23738"/>
    <w:rsid w:val="00E37C3D"/>
    <w:rsid w:val="00E44406"/>
    <w:rsid w:val="00E614CA"/>
    <w:rsid w:val="00E63D22"/>
    <w:rsid w:val="00E67882"/>
    <w:rsid w:val="00E77A8F"/>
    <w:rsid w:val="00E82221"/>
    <w:rsid w:val="00E8368F"/>
    <w:rsid w:val="00EA63E9"/>
    <w:rsid w:val="00EA7E9B"/>
    <w:rsid w:val="00EB67CB"/>
    <w:rsid w:val="00EC7C07"/>
    <w:rsid w:val="00ED4CFC"/>
    <w:rsid w:val="00EE4D12"/>
    <w:rsid w:val="00F23208"/>
    <w:rsid w:val="00F41EE4"/>
    <w:rsid w:val="00F55363"/>
    <w:rsid w:val="00F61164"/>
    <w:rsid w:val="00F934D1"/>
    <w:rsid w:val="00FA774E"/>
    <w:rsid w:val="00FB27E4"/>
    <w:rsid w:val="00FC723E"/>
    <w:rsid w:val="00FD5F8B"/>
    <w:rsid w:val="00FD757C"/>
    <w:rsid w:val="00FE0903"/>
    <w:rsid w:val="00FF0960"/>
    <w:rsid w:val="00FF518D"/>
    <w:rsid w:val="179BFEA1"/>
    <w:rsid w:val="181F53C4"/>
    <w:rsid w:val="1EE8C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1087A"/>
  <w15:docId w15:val="{FCABE8DA-BF5D-4455-B4E5-74C81106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4494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rsid w:val="001A54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rsid w:val="001A54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rsid w:val="001A54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4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44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44D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4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94"/>
    <w:rPr>
      <w:rFonts w:ascii="Lucida Grande" w:hAnsi="Lucida Grande" w:cs="Lucida Grande"/>
      <w:sz w:val="18"/>
      <w:szCs w:val="18"/>
    </w:rPr>
  </w:style>
  <w:style w:type="paragraph" w:customStyle="1" w:styleId="SEN-Footer">
    <w:name w:val="SEN-Footer"/>
    <w:basedOn w:val="Normal"/>
    <w:qFormat/>
    <w:rsid w:val="00AF210C"/>
    <w:pPr>
      <w:tabs>
        <w:tab w:val="right" w:pos="9360"/>
      </w:tabs>
    </w:pPr>
    <w:rPr>
      <w:rFonts w:cs="Arial"/>
      <w:sz w:val="16"/>
      <w:szCs w:val="16"/>
    </w:rPr>
  </w:style>
  <w:style w:type="paragraph" w:customStyle="1" w:styleId="SEN-Text">
    <w:name w:val="SEN-Text"/>
    <w:basedOn w:val="Normal"/>
    <w:qFormat/>
    <w:rsid w:val="00202555"/>
    <w:pPr>
      <w:spacing w:before="100" w:beforeAutospacing="1" w:after="100" w:afterAutospacing="1"/>
    </w:pPr>
    <w:rPr>
      <w:rFonts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8A33F6"/>
    <w:pPr>
      <w:spacing w:before="100" w:beforeAutospacing="1" w:after="100" w:afterAutospacing="1"/>
    </w:pPr>
    <w:rPr>
      <w:rFonts w:cs="Arial"/>
      <w:b/>
      <w:bCs/>
      <w:color w:val="000000" w:themeColor="text1"/>
      <w:sz w:val="28"/>
    </w:rPr>
  </w:style>
  <w:style w:type="paragraph" w:customStyle="1" w:styleId="SEN-Heading-Black">
    <w:name w:val="SEN-Heading-Black"/>
    <w:basedOn w:val="Normal"/>
    <w:next w:val="SEN-Subheading-Red"/>
    <w:qFormat/>
    <w:rsid w:val="00E614CA"/>
    <w:pPr>
      <w:spacing w:before="100" w:beforeAutospacing="1" w:after="100" w:afterAutospacing="1"/>
      <w:outlineLvl w:val="2"/>
    </w:pPr>
    <w:rPr>
      <w:rFonts w:eastAsia="Times New Roman" w:cs="Arial"/>
      <w:b/>
      <w:bCs/>
      <w:color w:val="000000" w:themeColor="text1"/>
      <w:sz w:val="36"/>
    </w:rPr>
  </w:style>
  <w:style w:type="paragraph" w:customStyle="1" w:styleId="SEN-Subheading-Red">
    <w:name w:val="SEN-Subheading-Red"/>
    <w:basedOn w:val="SEN-Heading-Red"/>
    <w:next w:val="SEN-Text"/>
    <w:qFormat/>
    <w:rsid w:val="00E614CA"/>
    <w:rPr>
      <w:sz w:val="28"/>
    </w:rPr>
  </w:style>
  <w:style w:type="paragraph" w:customStyle="1" w:styleId="SEN-Heading-Red">
    <w:name w:val="SEN-Heading-Red"/>
    <w:basedOn w:val="Normal"/>
    <w:next w:val="SEN-Subheading-Black"/>
    <w:qFormat/>
    <w:rsid w:val="00364494"/>
    <w:pPr>
      <w:spacing w:before="100" w:beforeAutospacing="1" w:after="100" w:afterAutospacing="1"/>
      <w:outlineLvl w:val="1"/>
    </w:pPr>
    <w:rPr>
      <w:rFonts w:eastAsia="Times New Roman" w:cs="Arial"/>
      <w:b/>
      <w:color w:val="E50000"/>
      <w:kern w:val="36"/>
      <w:sz w:val="36"/>
      <w:szCs w:val="28"/>
      <w:lang w:val="en-CA"/>
    </w:rPr>
  </w:style>
  <w:style w:type="paragraph" w:customStyle="1" w:styleId="SEN-Title">
    <w:name w:val="SEN-Title"/>
    <w:basedOn w:val="Normal"/>
    <w:qFormat/>
    <w:rsid w:val="005A4718"/>
    <w:pPr>
      <w:spacing w:before="100" w:beforeAutospacing="1" w:after="100" w:afterAutospacing="1"/>
      <w:outlineLvl w:val="1"/>
    </w:pPr>
    <w:rPr>
      <w:rFonts w:eastAsia="Times New Roman" w:cs="Arial"/>
      <w:b/>
      <w:bCs/>
      <w:kern w:val="36"/>
      <w:sz w:val="44"/>
      <w:szCs w:val="44"/>
      <w:lang w:val="en-CA"/>
    </w:rPr>
  </w:style>
  <w:style w:type="paragraph" w:customStyle="1" w:styleId="SEN-Chart-Subtitle">
    <w:name w:val="SEN-Chart-Subtitle"/>
    <w:basedOn w:val="Normal"/>
    <w:qFormat/>
    <w:rsid w:val="002A72AB"/>
    <w:rPr>
      <w:rFonts w:eastAsia="Times New Roman" w:cs="Arial"/>
      <w:b/>
      <w:bCs/>
      <w:sz w:val="20"/>
      <w:szCs w:val="20"/>
    </w:rPr>
  </w:style>
  <w:style w:type="paragraph" w:customStyle="1" w:styleId="SEN-Chart-Text">
    <w:name w:val="SEN-Chart-Text"/>
    <w:basedOn w:val="Normal"/>
    <w:qFormat/>
    <w:rsid w:val="002A72AB"/>
    <w:rPr>
      <w:rFonts w:eastAsia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2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20"/>
    <w:rPr>
      <w:rFonts w:ascii="Arial" w:hAnsi="Arial"/>
    </w:rPr>
  </w:style>
  <w:style w:type="table" w:styleId="TableGrid">
    <w:name w:val="Table Grid"/>
    <w:basedOn w:val="TableNormal"/>
    <w:uiPriority w:val="59"/>
    <w:rsid w:val="007F4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8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71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4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42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46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2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nda.com/Windows-Server-tutorials/Network-cabling/503999/539143-4.html?org=senecacollege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ynda.com/Network-Administration-tutorials/How-do-I-know-which-cable-use/184144/187963-4.html?org=senecacollege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trinh\Downloads\Seneca-Report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733941-3D5A-4499-AC9A-FBE0A8B0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Seneca-Report-Template (1).dotx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Report Template</vt:lpstr>
    </vt:vector>
  </TitlesOfParts>
  <Company>Seneca College</Company>
  <LinksUpToDate>false</LinksUpToDate>
  <CharactersWithSpaces>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Report Template</dc:title>
  <dc:creator>David Trinh</dc:creator>
  <cp:lastModifiedBy>ITS</cp:lastModifiedBy>
  <cp:revision>2</cp:revision>
  <cp:lastPrinted>2013-06-28T15:16:00Z</cp:lastPrinted>
  <dcterms:created xsi:type="dcterms:W3CDTF">2019-12-05T19:10:00Z</dcterms:created>
  <dcterms:modified xsi:type="dcterms:W3CDTF">2019-12-05T19:10:00Z</dcterms:modified>
</cp:coreProperties>
</file>