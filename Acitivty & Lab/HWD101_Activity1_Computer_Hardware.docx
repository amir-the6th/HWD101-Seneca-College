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98FBA" w14:textId="5CE870B7" w:rsidR="00173863" w:rsidRDefault="00DF3D18" w:rsidP="00DF3D18">
      <w:pPr>
        <w:pStyle w:val="SEN-Heading-Red"/>
      </w:pPr>
      <w:r>
        <w:t>Activity</w:t>
      </w:r>
      <w:r w:rsidR="00394EFD">
        <w:t xml:space="preserve"> #1</w:t>
      </w:r>
      <w:r>
        <w:t xml:space="preserve">: </w:t>
      </w:r>
      <w:r w:rsidR="006B7E6C">
        <w:t>Computer</w:t>
      </w:r>
      <w:r w:rsidR="00B326CA">
        <w:t xml:space="preserve"> Hardware</w:t>
      </w:r>
    </w:p>
    <w:p w14:paraId="4E4EE37B" w14:textId="088A9A27" w:rsidR="00173863" w:rsidRDefault="002A5EFC" w:rsidP="00173863">
      <w:pPr>
        <w:pStyle w:val="SEN-Subheading-Black"/>
      </w:pPr>
      <w:r>
        <w:t>Purpose:</w:t>
      </w:r>
    </w:p>
    <w:p w14:paraId="3D602E8F" w14:textId="30528296" w:rsidR="00AB48F8" w:rsidRPr="00AB48F8" w:rsidRDefault="00C154D2" w:rsidP="00AB48F8">
      <w:pPr>
        <w:pStyle w:val="SEN-Text"/>
        <w:rPr>
          <w:lang w:val="en-US"/>
        </w:rPr>
      </w:pPr>
      <w:r>
        <w:rPr>
          <w:lang w:val="en-US"/>
        </w:rPr>
        <w:t>Build a computer system based on user requirements.</w:t>
      </w:r>
    </w:p>
    <w:p w14:paraId="52E0F506" w14:textId="6DB71B58" w:rsidR="00AD22D9" w:rsidRDefault="00AD22D9" w:rsidP="002A5EFC">
      <w:pPr>
        <w:pStyle w:val="SEN-Subheading-Black"/>
      </w:pPr>
      <w:r>
        <w:t>Pre-Lab:</w:t>
      </w:r>
    </w:p>
    <w:p w14:paraId="7F0CB0FF" w14:textId="32A52580" w:rsidR="004D393B" w:rsidRPr="00AD22D9" w:rsidRDefault="00AD22D9" w:rsidP="00AD22D9">
      <w:pPr>
        <w:pStyle w:val="SEN-Text"/>
        <w:rPr>
          <w:lang w:val="en-US"/>
        </w:rPr>
      </w:pPr>
      <w:r>
        <w:rPr>
          <w:lang w:val="en-US"/>
        </w:rPr>
        <w:t xml:space="preserve">Read </w:t>
      </w:r>
      <w:r w:rsidR="008250B6">
        <w:rPr>
          <w:color w:val="auto"/>
          <w:lang w:val="en-US"/>
        </w:rPr>
        <w:t xml:space="preserve">Part </w:t>
      </w:r>
      <w:r w:rsidRPr="00AD22D9">
        <w:rPr>
          <w:color w:val="auto"/>
          <w:lang w:val="en-US"/>
        </w:rPr>
        <w:t>2</w:t>
      </w:r>
      <w:r>
        <w:rPr>
          <w:lang w:val="en-US"/>
        </w:rPr>
        <w:t xml:space="preserve"> from “</w:t>
      </w:r>
      <w:hyperlink r:id="rId8" w:history="1">
        <w:r w:rsidR="004D393B">
          <w:rPr>
            <w:rStyle w:val="Hyperlink"/>
            <w:lang w:val="en-US"/>
          </w:rPr>
          <w:t>Building</w:t>
        </w:r>
      </w:hyperlink>
      <w:r w:rsidR="004D393B">
        <w:rPr>
          <w:rStyle w:val="Hyperlink"/>
          <w:lang w:val="en-US"/>
        </w:rPr>
        <w:t xml:space="preserve"> a PC for dummies</w:t>
      </w:r>
      <w:r w:rsidR="004D393B">
        <w:rPr>
          <w:lang w:val="en-US"/>
        </w:rPr>
        <w:t>”</w:t>
      </w:r>
      <w:bookmarkStart w:id="0" w:name="_GoBack"/>
      <w:bookmarkEnd w:id="0"/>
      <w:r w:rsidR="004D393B">
        <w:rPr>
          <w:lang w:val="en-US"/>
        </w:rPr>
        <w:br/>
        <w:t>Read Part 2 from “</w:t>
      </w:r>
      <w:hyperlink r:id="rId9" w:history="1">
        <w:r w:rsidR="004D393B" w:rsidRPr="004D393B">
          <w:rPr>
            <w:rStyle w:val="Hyperlink"/>
            <w:lang w:val="en-US"/>
          </w:rPr>
          <w:t>Building the Perfect PC</w:t>
        </w:r>
      </w:hyperlink>
      <w:r w:rsidR="004D393B">
        <w:rPr>
          <w:lang w:val="en-US"/>
        </w:rPr>
        <w:t>”</w:t>
      </w:r>
      <w:r w:rsidR="004D393B">
        <w:rPr>
          <w:lang w:val="en-US"/>
        </w:rPr>
        <w:br/>
        <w:t>Use these online textbooks as reference for the Activity.</w:t>
      </w:r>
    </w:p>
    <w:p w14:paraId="61C84260" w14:textId="3EE6C330" w:rsidR="002A5EFC" w:rsidRDefault="002A5EFC" w:rsidP="002A5EFC">
      <w:pPr>
        <w:pStyle w:val="SEN-Subheading-Black"/>
      </w:pPr>
      <w:r>
        <w:t>Activity:</w:t>
      </w:r>
    </w:p>
    <w:p w14:paraId="40570298" w14:textId="35CC59A6" w:rsidR="00EB35F9" w:rsidRPr="00EB35F9" w:rsidRDefault="00EB35F9" w:rsidP="00EB35F9">
      <w:pPr>
        <w:spacing w:after="200" w:line="276" w:lineRule="auto"/>
        <w:rPr>
          <w:lang w:val="en-CA"/>
        </w:rPr>
      </w:pPr>
      <w:r w:rsidRPr="00EB35F9">
        <w:rPr>
          <w:lang w:val="en-CA"/>
        </w:rPr>
        <w:t xml:space="preserve">You are </w:t>
      </w:r>
      <w:r w:rsidR="00E778EC">
        <w:rPr>
          <w:lang w:val="en-CA"/>
        </w:rPr>
        <w:t xml:space="preserve">a contractor </w:t>
      </w:r>
      <w:r w:rsidRPr="00EB35F9">
        <w:rPr>
          <w:lang w:val="en-CA"/>
        </w:rPr>
        <w:t>for a mid-sized software company.  There are 3 major depart</w:t>
      </w:r>
      <w:r w:rsidR="00AD22D9">
        <w:rPr>
          <w:lang w:val="en-CA"/>
        </w:rPr>
        <w:t>ments within the company</w:t>
      </w:r>
      <w:r w:rsidR="00777D17">
        <w:rPr>
          <w:lang w:val="en-CA"/>
        </w:rPr>
        <w:t>:</w:t>
      </w:r>
      <w:r w:rsidR="00AD22D9">
        <w:rPr>
          <w:lang w:val="en-CA"/>
        </w:rPr>
        <w:t xml:space="preserve"> Administrators</w:t>
      </w:r>
      <w:r w:rsidRPr="00EB35F9">
        <w:rPr>
          <w:lang w:val="en-CA"/>
        </w:rPr>
        <w:t xml:space="preserve">, Developers, </w:t>
      </w:r>
      <w:r w:rsidR="00AD22D9">
        <w:rPr>
          <w:lang w:val="en-CA"/>
        </w:rPr>
        <w:t xml:space="preserve">IT Support. </w:t>
      </w:r>
    </w:p>
    <w:p w14:paraId="650B676B" w14:textId="71334381" w:rsidR="00EB35F9" w:rsidRPr="00EB35F9" w:rsidRDefault="00EB35F9" w:rsidP="00EB35F9">
      <w:pPr>
        <w:spacing w:after="200" w:line="276" w:lineRule="auto"/>
        <w:rPr>
          <w:lang w:val="en-CA"/>
        </w:rPr>
      </w:pPr>
      <w:r w:rsidRPr="00EB35F9">
        <w:rPr>
          <w:lang w:val="en-CA"/>
        </w:rPr>
        <w:t xml:space="preserve">The computers are approximately 3 years old and </w:t>
      </w:r>
      <w:r w:rsidR="00AD22D9">
        <w:rPr>
          <w:lang w:val="en-CA"/>
        </w:rPr>
        <w:t>need to be replaced</w:t>
      </w:r>
      <w:r w:rsidRPr="00EB35F9">
        <w:rPr>
          <w:lang w:val="en-CA"/>
        </w:rPr>
        <w:t>. You must source out</w:t>
      </w:r>
      <w:r w:rsidR="00AD22D9">
        <w:rPr>
          <w:lang w:val="en-CA"/>
        </w:rPr>
        <w:t xml:space="preserve"> components and </w:t>
      </w:r>
      <w:r w:rsidRPr="00EB35F9">
        <w:rPr>
          <w:lang w:val="en-CA"/>
        </w:rPr>
        <w:t>assembl</w:t>
      </w:r>
      <w:r w:rsidR="00AD22D9">
        <w:rPr>
          <w:lang w:val="en-CA"/>
        </w:rPr>
        <w:t>e</w:t>
      </w:r>
      <w:r w:rsidRPr="00EB35F9">
        <w:rPr>
          <w:lang w:val="en-CA"/>
        </w:rPr>
        <w:t xml:space="preserve"> </w:t>
      </w:r>
      <w:r w:rsidR="00AD22D9">
        <w:rPr>
          <w:lang w:val="en-CA"/>
        </w:rPr>
        <w:t>new machines for each department. Due to political reasons within the organization, pre-built computer systems are not permitted.</w:t>
      </w:r>
    </w:p>
    <w:p w14:paraId="5EE71A78" w14:textId="4B035A15" w:rsidR="00777D17" w:rsidRPr="000378F9" w:rsidRDefault="00777D17" w:rsidP="00777D17">
      <w:pPr>
        <w:pStyle w:val="ListParagraph"/>
        <w:numPr>
          <w:ilvl w:val="0"/>
          <w:numId w:val="26"/>
        </w:numPr>
        <w:spacing w:after="200" w:line="276" w:lineRule="auto"/>
        <w:rPr>
          <w:b/>
          <w:lang w:val="en-CA"/>
        </w:rPr>
      </w:pPr>
      <w:r>
        <w:rPr>
          <w:lang w:val="en-CA"/>
        </w:rPr>
        <w:t xml:space="preserve">Understand your </w:t>
      </w:r>
      <w:r w:rsidR="00FD03E8">
        <w:rPr>
          <w:lang w:val="en-CA"/>
        </w:rPr>
        <w:t>c</w:t>
      </w:r>
      <w:r>
        <w:rPr>
          <w:lang w:val="en-CA"/>
        </w:rPr>
        <w:t>ustomer</w:t>
      </w:r>
      <w:r w:rsidR="007A0F7C">
        <w:rPr>
          <w:lang w:val="en-CA"/>
        </w:rPr>
        <w:t>.</w:t>
      </w:r>
      <w:r w:rsidR="00411956">
        <w:rPr>
          <w:lang w:val="en-CA"/>
        </w:rPr>
        <w:t xml:space="preserve"> </w:t>
      </w:r>
      <w:r w:rsidR="00411956" w:rsidRPr="000378F9">
        <w:rPr>
          <w:b/>
          <w:lang w:val="en-CA"/>
        </w:rPr>
        <w:t>[6 marks]</w:t>
      </w:r>
    </w:p>
    <w:p w14:paraId="039A7667" w14:textId="36B996E1" w:rsidR="00777D17" w:rsidRDefault="00777D17" w:rsidP="00777D17">
      <w:pPr>
        <w:pStyle w:val="ListParagraph"/>
        <w:numPr>
          <w:ilvl w:val="1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 xml:space="preserve">Write a brief description of </w:t>
      </w:r>
      <w:r w:rsidR="00E778EC">
        <w:rPr>
          <w:lang w:val="en-CA"/>
        </w:rPr>
        <w:t xml:space="preserve">why </w:t>
      </w:r>
      <w:r>
        <w:rPr>
          <w:lang w:val="en-CA"/>
        </w:rPr>
        <w:t xml:space="preserve">each department </w:t>
      </w:r>
      <w:r w:rsidR="00E778EC">
        <w:rPr>
          <w:lang w:val="en-CA"/>
        </w:rPr>
        <w:t>needs a computer</w:t>
      </w:r>
      <w:r w:rsidR="007A0F7C">
        <w:rPr>
          <w:lang w:val="en-CA"/>
        </w:rPr>
        <w:t>.</w:t>
      </w:r>
    </w:p>
    <w:p w14:paraId="26570ABC" w14:textId="04339C64" w:rsidR="00777D17" w:rsidRDefault="00E778EC" w:rsidP="00777D17">
      <w:pPr>
        <w:pStyle w:val="ListParagraph"/>
        <w:numPr>
          <w:ilvl w:val="0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>Source out c</w:t>
      </w:r>
      <w:r w:rsidR="00777D17" w:rsidRPr="00777D17">
        <w:rPr>
          <w:lang w:val="en-CA"/>
        </w:rPr>
        <w:t xml:space="preserve">omputer hardware </w:t>
      </w:r>
      <w:r w:rsidR="00EB35F9" w:rsidRPr="00777D17">
        <w:rPr>
          <w:lang w:val="en-CA"/>
        </w:rPr>
        <w:t>components</w:t>
      </w:r>
      <w:r w:rsidR="007A0F7C">
        <w:rPr>
          <w:lang w:val="en-CA"/>
        </w:rPr>
        <w:t>.</w:t>
      </w:r>
      <w:r w:rsidR="00411956">
        <w:rPr>
          <w:lang w:val="en-CA"/>
        </w:rPr>
        <w:t xml:space="preserve"> </w:t>
      </w:r>
      <w:r w:rsidR="00411956" w:rsidRPr="000378F9">
        <w:rPr>
          <w:b/>
          <w:lang w:val="en-CA"/>
        </w:rPr>
        <w:t>[6 marks]</w:t>
      </w:r>
    </w:p>
    <w:p w14:paraId="1BFDC614" w14:textId="08DE09E3" w:rsidR="00E778EC" w:rsidRDefault="00E778EC" w:rsidP="00E778EC">
      <w:pPr>
        <w:pStyle w:val="ListParagraph"/>
        <w:numPr>
          <w:ilvl w:val="1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>Ensure detail specifications are included for each component</w:t>
      </w:r>
      <w:r w:rsidR="007A0F7C">
        <w:rPr>
          <w:lang w:val="en-CA"/>
        </w:rPr>
        <w:t>.</w:t>
      </w:r>
    </w:p>
    <w:p w14:paraId="5A50B623" w14:textId="492DFC44" w:rsidR="00E778EC" w:rsidRDefault="00E778EC" w:rsidP="00E778EC">
      <w:pPr>
        <w:pStyle w:val="ListParagraph"/>
        <w:numPr>
          <w:ilvl w:val="0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 xml:space="preserve">Explain why </w:t>
      </w:r>
      <w:r w:rsidR="00FD03E8">
        <w:rPr>
          <w:lang w:val="en-CA"/>
        </w:rPr>
        <w:t xml:space="preserve">each component </w:t>
      </w:r>
      <w:r w:rsidRPr="00777D17">
        <w:rPr>
          <w:lang w:val="en-CA"/>
        </w:rPr>
        <w:t xml:space="preserve">was </w:t>
      </w:r>
      <w:r>
        <w:rPr>
          <w:lang w:val="en-CA"/>
        </w:rPr>
        <w:t>chosen</w:t>
      </w:r>
      <w:r w:rsidR="007A0F7C">
        <w:rPr>
          <w:lang w:val="en-CA"/>
        </w:rPr>
        <w:t>.</w:t>
      </w:r>
      <w:r>
        <w:rPr>
          <w:lang w:val="en-CA"/>
        </w:rPr>
        <w:t xml:space="preserve"> </w:t>
      </w:r>
      <w:r w:rsidR="00411956" w:rsidRPr="000378F9">
        <w:rPr>
          <w:b/>
          <w:lang w:val="en-CA"/>
        </w:rPr>
        <w:t>[12 marks]</w:t>
      </w:r>
    </w:p>
    <w:p w14:paraId="7B97FFA1" w14:textId="2BAC799D" w:rsidR="00E778EC" w:rsidRDefault="00E778EC" w:rsidP="00E778EC">
      <w:pPr>
        <w:pStyle w:val="ListParagraph"/>
        <w:numPr>
          <w:ilvl w:val="0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>Read Chapter 4 from “Building the Perfect PC” and answer the following questions:</w:t>
      </w:r>
      <w:r w:rsidR="00411956">
        <w:rPr>
          <w:lang w:val="en-CA"/>
        </w:rPr>
        <w:t xml:space="preserve"> </w:t>
      </w:r>
      <w:r w:rsidR="00411956" w:rsidRPr="000378F9">
        <w:rPr>
          <w:b/>
          <w:lang w:val="en-CA"/>
        </w:rPr>
        <w:t>[10 marks]</w:t>
      </w:r>
    </w:p>
    <w:p w14:paraId="06E7E6AD" w14:textId="414D7A3A" w:rsidR="00E778EC" w:rsidRDefault="00E778EC" w:rsidP="00E778EC">
      <w:pPr>
        <w:pStyle w:val="ListParagraph"/>
        <w:numPr>
          <w:ilvl w:val="1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 xml:space="preserve">What considerations are needed when choosing a Power Supply? </w:t>
      </w:r>
    </w:p>
    <w:p w14:paraId="6D8AE52E" w14:textId="4FAAD7D8" w:rsidR="00E778EC" w:rsidRDefault="00E778EC" w:rsidP="00E778EC">
      <w:pPr>
        <w:pStyle w:val="ListParagraph"/>
        <w:numPr>
          <w:ilvl w:val="1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 xml:space="preserve">What considerations are needed when choosing a Processor? </w:t>
      </w:r>
    </w:p>
    <w:p w14:paraId="48D9022E" w14:textId="1869EAD6" w:rsidR="00E778EC" w:rsidRDefault="00E778EC" w:rsidP="00E778EC">
      <w:pPr>
        <w:pStyle w:val="ListParagraph"/>
        <w:numPr>
          <w:ilvl w:val="1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 xml:space="preserve">What considerations are needed when choosing a Motherboard? </w:t>
      </w:r>
    </w:p>
    <w:p w14:paraId="24571D74" w14:textId="530162BE" w:rsidR="00E778EC" w:rsidRDefault="00E778EC" w:rsidP="00E778EC">
      <w:pPr>
        <w:pStyle w:val="ListParagraph"/>
        <w:numPr>
          <w:ilvl w:val="1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>What considerations are needed when choosing a Memory?</w:t>
      </w:r>
    </w:p>
    <w:p w14:paraId="7735E9DD" w14:textId="1D5F6264" w:rsidR="00E778EC" w:rsidRDefault="00E778EC" w:rsidP="00E778EC">
      <w:pPr>
        <w:pStyle w:val="ListParagraph"/>
        <w:numPr>
          <w:ilvl w:val="1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>What considerations are needed when choosing a Hard Drives?</w:t>
      </w:r>
    </w:p>
    <w:p w14:paraId="1B6BED1C" w14:textId="669BDAEC" w:rsidR="007A0F7C" w:rsidRDefault="00863D64" w:rsidP="005B2CCE">
      <w:pPr>
        <w:pStyle w:val="ListParagraph"/>
        <w:numPr>
          <w:ilvl w:val="0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 xml:space="preserve">Prepare the information in a report </w:t>
      </w:r>
      <w:r w:rsidR="005B2CCE">
        <w:rPr>
          <w:lang w:val="en-CA"/>
        </w:rPr>
        <w:t xml:space="preserve">format </w:t>
      </w:r>
      <w:r w:rsidR="007F18F2" w:rsidRPr="007F18F2">
        <w:rPr>
          <w:b/>
          <w:lang w:val="en-CA"/>
        </w:rPr>
        <w:t>[6 marks]</w:t>
      </w:r>
    </w:p>
    <w:p w14:paraId="37589C63" w14:textId="29C19FAA" w:rsidR="007A0F7C" w:rsidRPr="007A0F7C" w:rsidRDefault="007A0F7C" w:rsidP="007A0F7C">
      <w:pPr>
        <w:pStyle w:val="ListParagraph"/>
        <w:numPr>
          <w:ilvl w:val="1"/>
          <w:numId w:val="26"/>
        </w:numPr>
        <w:spacing w:after="200" w:line="276" w:lineRule="auto"/>
        <w:rPr>
          <w:lang w:val="en-CA"/>
        </w:rPr>
      </w:pPr>
      <w:r>
        <w:rPr>
          <w:lang w:val="en-CA"/>
        </w:rPr>
        <w:t xml:space="preserve">Include </w:t>
      </w:r>
      <w:r w:rsidR="005B2CCE">
        <w:rPr>
          <w:lang w:val="en-CA"/>
        </w:rPr>
        <w:t xml:space="preserve">title page, table of contents, </w:t>
      </w:r>
      <w:r>
        <w:rPr>
          <w:lang w:val="en-CA"/>
        </w:rPr>
        <w:t>recommendation(s), conclusion, reference(s)</w:t>
      </w:r>
    </w:p>
    <w:p w14:paraId="73585385" w14:textId="77777777" w:rsidR="00EB35F9" w:rsidRDefault="00EB35F9" w:rsidP="00EB35F9">
      <w:pPr>
        <w:pStyle w:val="SEN-Subheading-Black"/>
      </w:pPr>
      <w:r>
        <w:t>Submission Instructions:</w:t>
      </w:r>
    </w:p>
    <w:p w14:paraId="1E890CAE" w14:textId="07C98DDC" w:rsidR="00EB35F9" w:rsidRDefault="00EB35F9" w:rsidP="00EB35F9">
      <w:pPr>
        <w:pStyle w:val="SEN-Subheading-Black"/>
        <w:numPr>
          <w:ilvl w:val="0"/>
          <w:numId w:val="25"/>
        </w:numPr>
        <w:rPr>
          <w:b w:val="0"/>
          <w:bCs w:val="0"/>
          <w:sz w:val="24"/>
          <w:szCs w:val="22"/>
        </w:rPr>
      </w:pPr>
      <w:r w:rsidRPr="00B326CA">
        <w:rPr>
          <w:b w:val="0"/>
          <w:bCs w:val="0"/>
          <w:sz w:val="24"/>
          <w:szCs w:val="22"/>
        </w:rPr>
        <w:t xml:space="preserve">Submit </w:t>
      </w:r>
      <w:r w:rsidR="00DF3D18">
        <w:rPr>
          <w:b w:val="0"/>
          <w:bCs w:val="0"/>
          <w:sz w:val="24"/>
          <w:szCs w:val="22"/>
        </w:rPr>
        <w:t xml:space="preserve">a report </w:t>
      </w:r>
      <w:r w:rsidR="00A91884">
        <w:rPr>
          <w:b w:val="0"/>
          <w:bCs w:val="0"/>
          <w:sz w:val="24"/>
          <w:szCs w:val="22"/>
        </w:rPr>
        <w:t xml:space="preserve">(PDF) </w:t>
      </w:r>
      <w:r w:rsidRPr="00B326CA">
        <w:rPr>
          <w:b w:val="0"/>
          <w:bCs w:val="0"/>
          <w:sz w:val="24"/>
          <w:szCs w:val="22"/>
        </w:rPr>
        <w:t>via Blackboard</w:t>
      </w:r>
    </w:p>
    <w:p w14:paraId="0AB83054" w14:textId="77777777" w:rsidR="00EB35F9" w:rsidRDefault="00EB35F9" w:rsidP="00EB35F9">
      <w:pPr>
        <w:pStyle w:val="SEN-Subheading-Black"/>
      </w:pPr>
      <w:r>
        <w:t>Grade Weight:</w:t>
      </w:r>
    </w:p>
    <w:p w14:paraId="5722B412" w14:textId="19C15D31" w:rsidR="00EB35F9" w:rsidRPr="002A5EFC" w:rsidRDefault="007F18F2" w:rsidP="00EB35F9">
      <w:pPr>
        <w:pStyle w:val="SEN-Text"/>
        <w:rPr>
          <w:lang w:val="en-US"/>
        </w:rPr>
      </w:pPr>
      <w:r>
        <w:rPr>
          <w:lang w:val="en-US"/>
        </w:rPr>
        <w:t>40 marks [</w:t>
      </w:r>
      <w:r w:rsidR="00611197">
        <w:rPr>
          <w:lang w:val="en-US"/>
        </w:rPr>
        <w:t>3</w:t>
      </w:r>
      <w:r w:rsidR="00EB35F9">
        <w:rPr>
          <w:lang w:val="en-US"/>
        </w:rPr>
        <w:t>% of Final Grade</w:t>
      </w:r>
      <w:r>
        <w:rPr>
          <w:lang w:val="en-US"/>
        </w:rPr>
        <w:t>]</w:t>
      </w:r>
    </w:p>
    <w:sectPr w:rsidR="00EB35F9" w:rsidRPr="002A5EFC" w:rsidSect="001D16BF">
      <w:footerReference w:type="default" r:id="rId10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8D06A" w14:textId="77777777" w:rsidR="007E4445" w:rsidRDefault="007E4445" w:rsidP="00FD5F8B">
      <w:r>
        <w:separator/>
      </w:r>
    </w:p>
  </w:endnote>
  <w:endnote w:type="continuationSeparator" w:id="0">
    <w:p w14:paraId="2A47C20D" w14:textId="77777777" w:rsidR="007E4445" w:rsidRDefault="007E4445" w:rsidP="00FD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34C52" w14:textId="15816D52" w:rsidR="00597B2C" w:rsidRPr="009425D6" w:rsidRDefault="00597B2C" w:rsidP="00366F20">
    <w:pPr>
      <w:pStyle w:val="SEN-Footer"/>
      <w:tabs>
        <w:tab w:val="left" w:pos="9257"/>
      </w:tabs>
    </w:pPr>
    <w:r>
      <w:tab/>
    </w:r>
    <w:r w:rsidR="00366F20">
      <w:tab/>
    </w:r>
    <w:r w:rsidRPr="009425D6">
      <w:fldChar w:fldCharType="begin"/>
    </w:r>
    <w:r w:rsidRPr="009425D6">
      <w:instrText xml:space="preserve"> PAGE </w:instrText>
    </w:r>
    <w:r w:rsidRPr="009425D6">
      <w:fldChar w:fldCharType="separate"/>
    </w:r>
    <w:r w:rsidR="00FD03E8">
      <w:rPr>
        <w:noProof/>
      </w:rPr>
      <w:t>2</w:t>
    </w:r>
    <w:r w:rsidRPr="009425D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5A0D0" w14:textId="77777777" w:rsidR="007E4445" w:rsidRDefault="007E4445" w:rsidP="00FD5F8B">
      <w:r>
        <w:separator/>
      </w:r>
    </w:p>
  </w:footnote>
  <w:footnote w:type="continuationSeparator" w:id="0">
    <w:p w14:paraId="1F359C5E" w14:textId="77777777" w:rsidR="007E4445" w:rsidRDefault="007E4445" w:rsidP="00FD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612B"/>
    <w:multiLevelType w:val="hybridMultilevel"/>
    <w:tmpl w:val="F38ABFE6"/>
    <w:lvl w:ilvl="0" w:tplc="62AE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68F8"/>
    <w:multiLevelType w:val="hybridMultilevel"/>
    <w:tmpl w:val="3F7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2DD1"/>
    <w:multiLevelType w:val="hybridMultilevel"/>
    <w:tmpl w:val="9C889954"/>
    <w:lvl w:ilvl="0" w:tplc="B91C089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9102F"/>
    <w:multiLevelType w:val="hybridMultilevel"/>
    <w:tmpl w:val="225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565C1"/>
    <w:multiLevelType w:val="hybridMultilevel"/>
    <w:tmpl w:val="04860AF8"/>
    <w:lvl w:ilvl="0" w:tplc="6D7CA74E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3693"/>
    <w:multiLevelType w:val="multilevel"/>
    <w:tmpl w:val="0550181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397C8F"/>
    <w:multiLevelType w:val="hybridMultilevel"/>
    <w:tmpl w:val="856C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F3807"/>
    <w:multiLevelType w:val="multilevel"/>
    <w:tmpl w:val="46522468"/>
    <w:lvl w:ilvl="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C02B9"/>
    <w:multiLevelType w:val="multilevel"/>
    <w:tmpl w:val="2CC4E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AF6DB6"/>
    <w:multiLevelType w:val="hybridMultilevel"/>
    <w:tmpl w:val="54C0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94857"/>
    <w:multiLevelType w:val="multilevel"/>
    <w:tmpl w:val="F1C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35FCB"/>
    <w:multiLevelType w:val="multilevel"/>
    <w:tmpl w:val="62A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97648"/>
    <w:multiLevelType w:val="hybridMultilevel"/>
    <w:tmpl w:val="07082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B3D8B"/>
    <w:multiLevelType w:val="hybridMultilevel"/>
    <w:tmpl w:val="7B06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33C30"/>
    <w:multiLevelType w:val="hybridMultilevel"/>
    <w:tmpl w:val="7E30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A6B64"/>
    <w:multiLevelType w:val="hybridMultilevel"/>
    <w:tmpl w:val="06D2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E48C1"/>
    <w:multiLevelType w:val="hybridMultilevel"/>
    <w:tmpl w:val="458A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94443"/>
    <w:multiLevelType w:val="multilevel"/>
    <w:tmpl w:val="E66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B4793"/>
    <w:multiLevelType w:val="hybridMultilevel"/>
    <w:tmpl w:val="3CD2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3262A"/>
    <w:multiLevelType w:val="hybridMultilevel"/>
    <w:tmpl w:val="A1DC0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55FF7"/>
    <w:multiLevelType w:val="multilevel"/>
    <w:tmpl w:val="00E4706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A01F5"/>
    <w:multiLevelType w:val="hybridMultilevel"/>
    <w:tmpl w:val="72603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53E8E"/>
    <w:multiLevelType w:val="hybridMultilevel"/>
    <w:tmpl w:val="ABBE1A94"/>
    <w:lvl w:ilvl="0" w:tplc="E5CC3F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F6461C"/>
    <w:multiLevelType w:val="multilevel"/>
    <w:tmpl w:val="D0F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B17A9"/>
    <w:multiLevelType w:val="hybridMultilevel"/>
    <w:tmpl w:val="E96C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D0600"/>
    <w:multiLevelType w:val="hybridMultilevel"/>
    <w:tmpl w:val="B4025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17"/>
  </w:num>
  <w:num w:numId="4">
    <w:abstractNumId w:val="11"/>
  </w:num>
  <w:num w:numId="5">
    <w:abstractNumId w:val="21"/>
  </w:num>
  <w:num w:numId="6">
    <w:abstractNumId w:val="12"/>
  </w:num>
  <w:num w:numId="7">
    <w:abstractNumId w:val="0"/>
  </w:num>
  <w:num w:numId="8">
    <w:abstractNumId w:val="6"/>
  </w:num>
  <w:num w:numId="9">
    <w:abstractNumId w:val="14"/>
  </w:num>
  <w:num w:numId="10">
    <w:abstractNumId w:val="9"/>
  </w:num>
  <w:num w:numId="11">
    <w:abstractNumId w:val="16"/>
  </w:num>
  <w:num w:numId="12">
    <w:abstractNumId w:val="24"/>
  </w:num>
  <w:num w:numId="13">
    <w:abstractNumId w:val="1"/>
  </w:num>
  <w:num w:numId="14">
    <w:abstractNumId w:val="2"/>
  </w:num>
  <w:num w:numId="15">
    <w:abstractNumId w:val="8"/>
  </w:num>
  <w:num w:numId="16">
    <w:abstractNumId w:val="5"/>
  </w:num>
  <w:num w:numId="17">
    <w:abstractNumId w:val="4"/>
  </w:num>
  <w:num w:numId="18">
    <w:abstractNumId w:val="20"/>
  </w:num>
  <w:num w:numId="19">
    <w:abstractNumId w:val="7"/>
  </w:num>
  <w:num w:numId="20">
    <w:abstractNumId w:val="18"/>
  </w:num>
  <w:num w:numId="21">
    <w:abstractNumId w:val="25"/>
  </w:num>
  <w:num w:numId="22">
    <w:abstractNumId w:val="15"/>
  </w:num>
  <w:num w:numId="23">
    <w:abstractNumId w:val="13"/>
  </w:num>
  <w:num w:numId="24">
    <w:abstractNumId w:val="3"/>
  </w:num>
  <w:num w:numId="25">
    <w:abstractNumId w:val="1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hideSpellingErrors/>
  <w:activeWritingStyle w:appName="MSWord" w:lang="en-US" w:vendorID="64" w:dllVersion="131078" w:nlCheck="1" w:checkStyle="1"/>
  <w:activeWritingStyle w:appName="MSWord" w:lang="en-CA" w:vendorID="64" w:dllVersion="131078" w:nlCheck="1" w:checkStyle="1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20"/>
    <w:rsid w:val="00001B18"/>
    <w:rsid w:val="00010171"/>
    <w:rsid w:val="00010FCF"/>
    <w:rsid w:val="00011C70"/>
    <w:rsid w:val="00014E74"/>
    <w:rsid w:val="00035F34"/>
    <w:rsid w:val="000378F9"/>
    <w:rsid w:val="00074583"/>
    <w:rsid w:val="00082FAE"/>
    <w:rsid w:val="000973BA"/>
    <w:rsid w:val="000A5111"/>
    <w:rsid w:val="000D3906"/>
    <w:rsid w:val="000F2720"/>
    <w:rsid w:val="000F4B95"/>
    <w:rsid w:val="001018FC"/>
    <w:rsid w:val="00110728"/>
    <w:rsid w:val="0012347B"/>
    <w:rsid w:val="0012731F"/>
    <w:rsid w:val="00150540"/>
    <w:rsid w:val="0016296E"/>
    <w:rsid w:val="00166388"/>
    <w:rsid w:val="00173863"/>
    <w:rsid w:val="001769D1"/>
    <w:rsid w:val="00185062"/>
    <w:rsid w:val="00187B76"/>
    <w:rsid w:val="001A544D"/>
    <w:rsid w:val="001B77E2"/>
    <w:rsid w:val="001C27CD"/>
    <w:rsid w:val="001D0743"/>
    <w:rsid w:val="001D16BF"/>
    <w:rsid w:val="001D3565"/>
    <w:rsid w:val="001E1DA9"/>
    <w:rsid w:val="001E4C49"/>
    <w:rsid w:val="00202555"/>
    <w:rsid w:val="002467D2"/>
    <w:rsid w:val="00253E2C"/>
    <w:rsid w:val="00253E61"/>
    <w:rsid w:val="00256F15"/>
    <w:rsid w:val="002602F3"/>
    <w:rsid w:val="0027348F"/>
    <w:rsid w:val="00281814"/>
    <w:rsid w:val="002A221D"/>
    <w:rsid w:val="002A5DED"/>
    <w:rsid w:val="002A5EFC"/>
    <w:rsid w:val="002A72AB"/>
    <w:rsid w:val="002C7853"/>
    <w:rsid w:val="002D2A5E"/>
    <w:rsid w:val="002E6E03"/>
    <w:rsid w:val="002F38D3"/>
    <w:rsid w:val="002F5DB5"/>
    <w:rsid w:val="003234E1"/>
    <w:rsid w:val="003254C9"/>
    <w:rsid w:val="003275AB"/>
    <w:rsid w:val="0035756F"/>
    <w:rsid w:val="00360F68"/>
    <w:rsid w:val="00364494"/>
    <w:rsid w:val="00364641"/>
    <w:rsid w:val="00366F20"/>
    <w:rsid w:val="003809B6"/>
    <w:rsid w:val="003911E4"/>
    <w:rsid w:val="00394EFD"/>
    <w:rsid w:val="003A122C"/>
    <w:rsid w:val="003B22E4"/>
    <w:rsid w:val="003D63D0"/>
    <w:rsid w:val="003F5104"/>
    <w:rsid w:val="0040327E"/>
    <w:rsid w:val="00411956"/>
    <w:rsid w:val="004362E8"/>
    <w:rsid w:val="00446339"/>
    <w:rsid w:val="004652E3"/>
    <w:rsid w:val="00470B6E"/>
    <w:rsid w:val="00481FF5"/>
    <w:rsid w:val="00496A41"/>
    <w:rsid w:val="00496AC4"/>
    <w:rsid w:val="004D393B"/>
    <w:rsid w:val="004E1F9A"/>
    <w:rsid w:val="004E23B1"/>
    <w:rsid w:val="0054110D"/>
    <w:rsid w:val="0054310E"/>
    <w:rsid w:val="005439C1"/>
    <w:rsid w:val="00543CE1"/>
    <w:rsid w:val="00551CE9"/>
    <w:rsid w:val="00563D4B"/>
    <w:rsid w:val="00572C28"/>
    <w:rsid w:val="00576E72"/>
    <w:rsid w:val="005909B9"/>
    <w:rsid w:val="005935A3"/>
    <w:rsid w:val="005979F7"/>
    <w:rsid w:val="00597B2C"/>
    <w:rsid w:val="005A4718"/>
    <w:rsid w:val="005B2CCE"/>
    <w:rsid w:val="005B477D"/>
    <w:rsid w:val="005E4A48"/>
    <w:rsid w:val="006067DE"/>
    <w:rsid w:val="00611197"/>
    <w:rsid w:val="00616915"/>
    <w:rsid w:val="00616BE4"/>
    <w:rsid w:val="00617848"/>
    <w:rsid w:val="00623893"/>
    <w:rsid w:val="00636068"/>
    <w:rsid w:val="00660357"/>
    <w:rsid w:val="00664211"/>
    <w:rsid w:val="006779D5"/>
    <w:rsid w:val="006954D9"/>
    <w:rsid w:val="00696214"/>
    <w:rsid w:val="006B5373"/>
    <w:rsid w:val="006B7E6C"/>
    <w:rsid w:val="006C1D07"/>
    <w:rsid w:val="006C2252"/>
    <w:rsid w:val="006C4A73"/>
    <w:rsid w:val="006C68A3"/>
    <w:rsid w:val="006D5D09"/>
    <w:rsid w:val="006E38EE"/>
    <w:rsid w:val="006E3922"/>
    <w:rsid w:val="006F0DF0"/>
    <w:rsid w:val="006F49D8"/>
    <w:rsid w:val="00736F49"/>
    <w:rsid w:val="0074209F"/>
    <w:rsid w:val="00744B08"/>
    <w:rsid w:val="007466CC"/>
    <w:rsid w:val="00761B8A"/>
    <w:rsid w:val="0076256B"/>
    <w:rsid w:val="00777D17"/>
    <w:rsid w:val="00783AE0"/>
    <w:rsid w:val="007A0F7C"/>
    <w:rsid w:val="007A509B"/>
    <w:rsid w:val="007B010C"/>
    <w:rsid w:val="007B173A"/>
    <w:rsid w:val="007C0B81"/>
    <w:rsid w:val="007E4445"/>
    <w:rsid w:val="007F18F2"/>
    <w:rsid w:val="008250B6"/>
    <w:rsid w:val="00830C43"/>
    <w:rsid w:val="008317DF"/>
    <w:rsid w:val="00832AB8"/>
    <w:rsid w:val="008523BC"/>
    <w:rsid w:val="0085248A"/>
    <w:rsid w:val="00863D64"/>
    <w:rsid w:val="00891297"/>
    <w:rsid w:val="008A33F6"/>
    <w:rsid w:val="008A6DBC"/>
    <w:rsid w:val="008E0EE0"/>
    <w:rsid w:val="008E63AC"/>
    <w:rsid w:val="008F2A7F"/>
    <w:rsid w:val="0090637A"/>
    <w:rsid w:val="009137C0"/>
    <w:rsid w:val="00913CD9"/>
    <w:rsid w:val="009425D6"/>
    <w:rsid w:val="009506A2"/>
    <w:rsid w:val="00950EF2"/>
    <w:rsid w:val="00973820"/>
    <w:rsid w:val="0097634E"/>
    <w:rsid w:val="00977154"/>
    <w:rsid w:val="00983797"/>
    <w:rsid w:val="00993E00"/>
    <w:rsid w:val="009A5480"/>
    <w:rsid w:val="009B0487"/>
    <w:rsid w:val="009C2584"/>
    <w:rsid w:val="009E5EAF"/>
    <w:rsid w:val="009E7DEE"/>
    <w:rsid w:val="009F1F3C"/>
    <w:rsid w:val="009F2C05"/>
    <w:rsid w:val="009F555C"/>
    <w:rsid w:val="009F5EF3"/>
    <w:rsid w:val="00A20D12"/>
    <w:rsid w:val="00A47B13"/>
    <w:rsid w:val="00A53C9B"/>
    <w:rsid w:val="00A72CB3"/>
    <w:rsid w:val="00A91884"/>
    <w:rsid w:val="00AB48F8"/>
    <w:rsid w:val="00AB4C14"/>
    <w:rsid w:val="00AB6180"/>
    <w:rsid w:val="00AC2F8E"/>
    <w:rsid w:val="00AD22D9"/>
    <w:rsid w:val="00AD2A05"/>
    <w:rsid w:val="00AD2B0B"/>
    <w:rsid w:val="00AE28A8"/>
    <w:rsid w:val="00AE6AFC"/>
    <w:rsid w:val="00AE7C63"/>
    <w:rsid w:val="00AF210C"/>
    <w:rsid w:val="00B247F3"/>
    <w:rsid w:val="00B275C5"/>
    <w:rsid w:val="00B32446"/>
    <w:rsid w:val="00B326CA"/>
    <w:rsid w:val="00B37CBE"/>
    <w:rsid w:val="00B40B97"/>
    <w:rsid w:val="00B52383"/>
    <w:rsid w:val="00B6185C"/>
    <w:rsid w:val="00B61AEF"/>
    <w:rsid w:val="00BA640E"/>
    <w:rsid w:val="00BB2E0F"/>
    <w:rsid w:val="00BC1315"/>
    <w:rsid w:val="00BC528E"/>
    <w:rsid w:val="00BD54D2"/>
    <w:rsid w:val="00BF43C1"/>
    <w:rsid w:val="00BF4AE3"/>
    <w:rsid w:val="00C154D2"/>
    <w:rsid w:val="00C2107B"/>
    <w:rsid w:val="00C34705"/>
    <w:rsid w:val="00C663EC"/>
    <w:rsid w:val="00C8017D"/>
    <w:rsid w:val="00C813D3"/>
    <w:rsid w:val="00CD2385"/>
    <w:rsid w:val="00CE3D2A"/>
    <w:rsid w:val="00CF090A"/>
    <w:rsid w:val="00D1082B"/>
    <w:rsid w:val="00D56542"/>
    <w:rsid w:val="00D63715"/>
    <w:rsid w:val="00D81725"/>
    <w:rsid w:val="00D83CE1"/>
    <w:rsid w:val="00D85596"/>
    <w:rsid w:val="00D86E72"/>
    <w:rsid w:val="00D92CA0"/>
    <w:rsid w:val="00D97FF8"/>
    <w:rsid w:val="00DA1B63"/>
    <w:rsid w:val="00DA392B"/>
    <w:rsid w:val="00DE6D31"/>
    <w:rsid w:val="00DF3D18"/>
    <w:rsid w:val="00E12542"/>
    <w:rsid w:val="00E23738"/>
    <w:rsid w:val="00E37C3D"/>
    <w:rsid w:val="00E44406"/>
    <w:rsid w:val="00E614CA"/>
    <w:rsid w:val="00E63D22"/>
    <w:rsid w:val="00E67882"/>
    <w:rsid w:val="00E778EC"/>
    <w:rsid w:val="00E77A8F"/>
    <w:rsid w:val="00E82221"/>
    <w:rsid w:val="00E8368F"/>
    <w:rsid w:val="00EA63E9"/>
    <w:rsid w:val="00EA7E9B"/>
    <w:rsid w:val="00EB35F9"/>
    <w:rsid w:val="00EB67CB"/>
    <w:rsid w:val="00EC7C07"/>
    <w:rsid w:val="00ED4CFC"/>
    <w:rsid w:val="00EE4D12"/>
    <w:rsid w:val="00F23208"/>
    <w:rsid w:val="00F41EE4"/>
    <w:rsid w:val="00F55363"/>
    <w:rsid w:val="00F5765A"/>
    <w:rsid w:val="00F61164"/>
    <w:rsid w:val="00F934D1"/>
    <w:rsid w:val="00FA774E"/>
    <w:rsid w:val="00FB27E4"/>
    <w:rsid w:val="00FD03E8"/>
    <w:rsid w:val="00FD5F8B"/>
    <w:rsid w:val="00FD757C"/>
    <w:rsid w:val="00FE0903"/>
    <w:rsid w:val="00FF0960"/>
    <w:rsid w:val="00FF518D"/>
    <w:rsid w:val="179BFEA1"/>
    <w:rsid w:val="181F53C4"/>
    <w:rsid w:val="1EE8C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1087A"/>
  <w15:docId w15:val="{E635F685-41A6-450B-990D-452E3EAF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4494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rsid w:val="001A54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rsid w:val="001A54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rsid w:val="001A54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4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44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44D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4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94"/>
    <w:rPr>
      <w:rFonts w:ascii="Lucida Grande" w:hAnsi="Lucida Grande" w:cs="Lucida Grande"/>
      <w:sz w:val="18"/>
      <w:szCs w:val="18"/>
    </w:rPr>
  </w:style>
  <w:style w:type="paragraph" w:customStyle="1" w:styleId="SEN-Footer">
    <w:name w:val="SEN-Footer"/>
    <w:basedOn w:val="Normal"/>
    <w:qFormat/>
    <w:rsid w:val="00AF210C"/>
    <w:pPr>
      <w:tabs>
        <w:tab w:val="right" w:pos="9360"/>
      </w:tabs>
    </w:pPr>
    <w:rPr>
      <w:rFonts w:cs="Arial"/>
      <w:sz w:val="16"/>
      <w:szCs w:val="16"/>
    </w:rPr>
  </w:style>
  <w:style w:type="paragraph" w:customStyle="1" w:styleId="SEN-Text">
    <w:name w:val="SEN-Text"/>
    <w:basedOn w:val="Normal"/>
    <w:qFormat/>
    <w:rsid w:val="00202555"/>
    <w:pPr>
      <w:spacing w:before="100" w:beforeAutospacing="1" w:after="100" w:afterAutospacing="1"/>
    </w:pPr>
    <w:rPr>
      <w:rFonts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8A33F6"/>
    <w:pPr>
      <w:spacing w:before="100" w:beforeAutospacing="1" w:after="100" w:afterAutospacing="1"/>
    </w:pPr>
    <w:rPr>
      <w:rFonts w:cs="Arial"/>
      <w:b/>
      <w:bCs/>
      <w:color w:val="000000" w:themeColor="text1"/>
      <w:sz w:val="28"/>
    </w:rPr>
  </w:style>
  <w:style w:type="paragraph" w:customStyle="1" w:styleId="SEN-Heading-Black">
    <w:name w:val="SEN-Heading-Black"/>
    <w:basedOn w:val="Normal"/>
    <w:next w:val="SEN-Subheading-Red"/>
    <w:qFormat/>
    <w:rsid w:val="00E614CA"/>
    <w:pPr>
      <w:spacing w:before="100" w:beforeAutospacing="1" w:after="100" w:afterAutospacing="1"/>
      <w:outlineLvl w:val="2"/>
    </w:pPr>
    <w:rPr>
      <w:rFonts w:eastAsia="Times New Roman" w:cs="Arial"/>
      <w:b/>
      <w:bCs/>
      <w:color w:val="000000" w:themeColor="text1"/>
      <w:sz w:val="36"/>
    </w:rPr>
  </w:style>
  <w:style w:type="paragraph" w:customStyle="1" w:styleId="SEN-Subheading-Red">
    <w:name w:val="SEN-Subheading-Red"/>
    <w:basedOn w:val="SEN-Heading-Red"/>
    <w:next w:val="SEN-Text"/>
    <w:qFormat/>
    <w:rsid w:val="00E614CA"/>
    <w:rPr>
      <w:sz w:val="28"/>
    </w:rPr>
  </w:style>
  <w:style w:type="paragraph" w:customStyle="1" w:styleId="SEN-Heading-Red">
    <w:name w:val="SEN-Heading-Red"/>
    <w:basedOn w:val="Normal"/>
    <w:next w:val="SEN-Subheading-Black"/>
    <w:qFormat/>
    <w:rsid w:val="00364494"/>
    <w:pPr>
      <w:spacing w:before="100" w:beforeAutospacing="1" w:after="100" w:afterAutospacing="1"/>
      <w:outlineLvl w:val="1"/>
    </w:pPr>
    <w:rPr>
      <w:rFonts w:eastAsia="Times New Roman" w:cs="Arial"/>
      <w:b/>
      <w:color w:val="E50000"/>
      <w:kern w:val="36"/>
      <w:sz w:val="36"/>
      <w:szCs w:val="28"/>
      <w:lang w:val="en-CA"/>
    </w:rPr>
  </w:style>
  <w:style w:type="paragraph" w:customStyle="1" w:styleId="SEN-Title">
    <w:name w:val="SEN-Title"/>
    <w:basedOn w:val="Normal"/>
    <w:qFormat/>
    <w:rsid w:val="005A4718"/>
    <w:pPr>
      <w:spacing w:before="100" w:beforeAutospacing="1" w:after="100" w:afterAutospacing="1"/>
      <w:outlineLvl w:val="1"/>
    </w:pPr>
    <w:rPr>
      <w:rFonts w:eastAsia="Times New Roman" w:cs="Arial"/>
      <w:b/>
      <w:bCs/>
      <w:kern w:val="36"/>
      <w:sz w:val="44"/>
      <w:szCs w:val="44"/>
      <w:lang w:val="en-CA"/>
    </w:rPr>
  </w:style>
  <w:style w:type="paragraph" w:customStyle="1" w:styleId="SEN-Chart-Subtitle">
    <w:name w:val="SEN-Chart-Subtitle"/>
    <w:basedOn w:val="Normal"/>
    <w:qFormat/>
    <w:rsid w:val="002A72AB"/>
    <w:rPr>
      <w:rFonts w:eastAsia="Times New Roman" w:cs="Arial"/>
      <w:b/>
      <w:bCs/>
      <w:sz w:val="20"/>
      <w:szCs w:val="20"/>
    </w:rPr>
  </w:style>
  <w:style w:type="paragraph" w:customStyle="1" w:styleId="SEN-Chart-Text">
    <w:name w:val="SEN-Chart-Text"/>
    <w:basedOn w:val="Normal"/>
    <w:qFormat/>
    <w:rsid w:val="002A72AB"/>
    <w:rPr>
      <w:rFonts w:eastAsia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597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2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20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AD22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50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71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94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42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46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2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ecacollege-primo.hosted.exlibrisgroup.com/primo-explore/fulldisplay?docid=01SENC_ALMA5147270850003226&amp;context=L&amp;vid=01SENC&amp;search_scope=default_scope&amp;tab=default_tab&amp;lang=en_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enecacollege-primo.hosted.exlibrisgroup.com/primo-explore/fulldisplay?docid=01SENC_ALMA5153208880003226&amp;context=L&amp;vid=01SENC&amp;search_scope=default_scope&amp;isFrbr=true&amp;tab=default_tab&amp;lang=en_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trinh\Downloads\Seneca-Report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8D5836-9BFF-406D-9FD8-06AC96D2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Seneca-Report-Template (1).dotx</Template>
  <TotalTime>67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Report Template</vt:lpstr>
    </vt:vector>
  </TitlesOfParts>
  <Company>Seneca College</Company>
  <LinksUpToDate>false</LinksUpToDate>
  <CharactersWithSpaces>1962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Report Template</dc:title>
  <dc:creator>David Trinh</dc:creator>
  <cp:lastModifiedBy>dtrinh</cp:lastModifiedBy>
  <cp:revision>23</cp:revision>
  <cp:lastPrinted>2013-06-28T15:16:00Z</cp:lastPrinted>
  <dcterms:created xsi:type="dcterms:W3CDTF">2018-03-17T10:16:00Z</dcterms:created>
  <dcterms:modified xsi:type="dcterms:W3CDTF">2019-01-21T16:10:00Z</dcterms:modified>
</cp:coreProperties>
</file>