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4BCBE" w14:textId="4F6A3F4F" w:rsidR="00173863" w:rsidRDefault="00F81B70" w:rsidP="00F81B70">
      <w:pPr>
        <w:pStyle w:val="SEN-Heading-Black"/>
      </w:pPr>
      <w:r>
        <w:t xml:space="preserve">HWD101: </w:t>
      </w:r>
      <w:r w:rsidR="007F4922">
        <w:t xml:space="preserve">Lab </w:t>
      </w:r>
      <w:r w:rsidR="00D558F7">
        <w:t>#2</w:t>
      </w:r>
    </w:p>
    <w:p w14:paraId="57D98FBA" w14:textId="0F2C3AB5" w:rsidR="00173863" w:rsidRDefault="00B326CA" w:rsidP="001D519A">
      <w:pPr>
        <w:pStyle w:val="SEN-Heading-Red"/>
      </w:pPr>
      <w:r>
        <w:t>PC Hardware</w:t>
      </w:r>
    </w:p>
    <w:p w14:paraId="4E4EE37B" w14:textId="088A9A27" w:rsidR="00173863" w:rsidRDefault="002A5EFC" w:rsidP="00173863">
      <w:pPr>
        <w:pStyle w:val="SEN-Subheading-Black"/>
      </w:pPr>
      <w:r>
        <w:t>Purpose:</w:t>
      </w:r>
    </w:p>
    <w:p w14:paraId="707951B5" w14:textId="77777777" w:rsidR="00D558F7" w:rsidRDefault="00D558F7" w:rsidP="00D558F7">
      <w:r>
        <w:t>Familiarize yourself with computer hardware through assembling and disassembling a computer system.</w:t>
      </w:r>
    </w:p>
    <w:p w14:paraId="61C84260" w14:textId="46E00914" w:rsidR="002A5EFC" w:rsidRDefault="00192F56" w:rsidP="002A5EFC">
      <w:pPr>
        <w:pStyle w:val="SEN-Subheading-Black"/>
      </w:pPr>
      <w:r>
        <w:t>Pre-Lab:</w:t>
      </w:r>
    </w:p>
    <w:p w14:paraId="4BE57711" w14:textId="77777777" w:rsidR="00D558F7" w:rsidRDefault="00D558F7" w:rsidP="00D558F7">
      <w:r>
        <w:t>Watch the following video to familiarize yourself with disassembling and assembling a computer system.</w:t>
      </w:r>
    </w:p>
    <w:p w14:paraId="6388FD3E" w14:textId="77777777" w:rsidR="00D558F7" w:rsidRDefault="00D558F7" w:rsidP="00D558F7"/>
    <w:bookmarkStart w:id="0" w:name="_GoBack"/>
    <w:bookmarkEnd w:id="0"/>
    <w:p w14:paraId="1968142F" w14:textId="54BF1A6E" w:rsidR="00D558F7" w:rsidRDefault="00FB5F4D" w:rsidP="0045109C">
      <w:pPr>
        <w:pStyle w:val="ListParagraph"/>
        <w:numPr>
          <w:ilvl w:val="0"/>
          <w:numId w:val="28"/>
        </w:numPr>
      </w:pPr>
      <w:r>
        <w:fldChar w:fldCharType="begin"/>
      </w:r>
      <w:r>
        <w:instrText xml:space="preserve"> HYPERLINK "https://www.youtube.com/watch?v=5_K2wIO3sAg" </w:instrText>
      </w:r>
      <w:r>
        <w:fldChar w:fldCharType="separate"/>
      </w:r>
      <w:r w:rsidR="00D558F7" w:rsidRPr="00D558F7">
        <w:rPr>
          <w:rStyle w:val="Hyperlink"/>
        </w:rPr>
        <w:t>Computer Assembly and Disassembly</w:t>
      </w:r>
      <w:r>
        <w:rPr>
          <w:rStyle w:val="Hyperlink"/>
        </w:rPr>
        <w:fldChar w:fldCharType="end"/>
      </w:r>
    </w:p>
    <w:p w14:paraId="1BC90FB9" w14:textId="6A4CB410" w:rsidR="00192F56" w:rsidRDefault="00192F56" w:rsidP="00192F56">
      <w:pPr>
        <w:pStyle w:val="SEN-Subheading-Black"/>
      </w:pPr>
      <w:r>
        <w:t>Activity:</w:t>
      </w:r>
    </w:p>
    <w:p w14:paraId="04A90748" w14:textId="2363CB3B" w:rsidR="00D558F7" w:rsidRDefault="00192F56" w:rsidP="00D558F7">
      <w:r>
        <w:t xml:space="preserve">Disassemble and Reassemble a </w:t>
      </w:r>
      <w:r w:rsidR="00D558F7">
        <w:t>computer system.</w:t>
      </w:r>
    </w:p>
    <w:p w14:paraId="32026151" w14:textId="731A22CA" w:rsidR="002A5EFC" w:rsidRDefault="002A5EFC" w:rsidP="002A5EFC">
      <w:pPr>
        <w:pStyle w:val="SEN-Subheading-Black"/>
      </w:pPr>
      <w:r>
        <w:t>Submission Instructions:</w:t>
      </w:r>
    </w:p>
    <w:p w14:paraId="7F4B3323" w14:textId="77777777" w:rsidR="00D558F7" w:rsidRDefault="00D558F7" w:rsidP="00D558F7">
      <w:pPr>
        <w:pStyle w:val="ListParagraph"/>
        <w:numPr>
          <w:ilvl w:val="0"/>
          <w:numId w:val="27"/>
        </w:numPr>
        <w:spacing w:after="200" w:line="276" w:lineRule="auto"/>
      </w:pPr>
      <w:r>
        <w:t xml:space="preserve">Disassembled a computer </w:t>
      </w:r>
    </w:p>
    <w:p w14:paraId="02F5B3B7" w14:textId="77777777" w:rsidR="00D558F7" w:rsidRDefault="00D558F7" w:rsidP="00D558F7">
      <w:pPr>
        <w:pStyle w:val="ListParagraph"/>
        <w:numPr>
          <w:ilvl w:val="0"/>
          <w:numId w:val="27"/>
        </w:numPr>
        <w:spacing w:after="200" w:line="276" w:lineRule="auto"/>
      </w:pPr>
      <w:r>
        <w:t>Assembled a computer</w:t>
      </w:r>
    </w:p>
    <w:p w14:paraId="26FC1979" w14:textId="77777777" w:rsidR="00D558F7" w:rsidRDefault="00D558F7" w:rsidP="00D558F7">
      <w:pPr>
        <w:pStyle w:val="ListParagraph"/>
        <w:numPr>
          <w:ilvl w:val="0"/>
          <w:numId w:val="27"/>
        </w:numPr>
        <w:spacing w:after="200" w:line="276" w:lineRule="auto"/>
      </w:pPr>
      <w:r>
        <w:t>Lab signed off</w:t>
      </w:r>
    </w:p>
    <w:p w14:paraId="47983EB2" w14:textId="3758641D" w:rsidR="002A5EFC" w:rsidRDefault="002A5EFC" w:rsidP="00B326CA">
      <w:pPr>
        <w:pStyle w:val="SEN-Subheading-Black"/>
      </w:pPr>
      <w:r>
        <w:t>Grade Weight:</w:t>
      </w:r>
    </w:p>
    <w:p w14:paraId="612E2A90" w14:textId="51CE90F1" w:rsidR="002A5EFC" w:rsidRPr="002A5EFC" w:rsidRDefault="002A5EFC" w:rsidP="002A5EFC">
      <w:pPr>
        <w:pStyle w:val="SEN-Text"/>
        <w:rPr>
          <w:lang w:val="en-US"/>
        </w:rPr>
      </w:pPr>
      <w:r>
        <w:rPr>
          <w:lang w:val="en-US"/>
        </w:rPr>
        <w:t>1% of Final Grade</w:t>
      </w:r>
    </w:p>
    <w:p w14:paraId="281A1265" w14:textId="2839495E" w:rsidR="002A5EFC" w:rsidRPr="002A5EFC" w:rsidRDefault="002A5EFC" w:rsidP="002A5EFC">
      <w:pPr>
        <w:rPr>
          <w:rFonts w:cs="Arial"/>
          <w:color w:val="000000" w:themeColor="text1"/>
          <w:szCs w:val="22"/>
          <w:lang w:val="en"/>
        </w:rPr>
      </w:pPr>
    </w:p>
    <w:sectPr w:rsidR="002A5EFC" w:rsidRPr="002A5EFC" w:rsidSect="001D16BF">
      <w:footerReference w:type="default" r:id="rId8"/>
      <w:pgSz w:w="12240" w:h="15840"/>
      <w:pgMar w:top="1080" w:right="1440" w:bottom="108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BC98F" w14:textId="77777777" w:rsidR="00FB5F4D" w:rsidRDefault="00FB5F4D" w:rsidP="00FD5F8B">
      <w:r>
        <w:separator/>
      </w:r>
    </w:p>
  </w:endnote>
  <w:endnote w:type="continuationSeparator" w:id="0">
    <w:p w14:paraId="096AFFCA" w14:textId="77777777" w:rsidR="00FB5F4D" w:rsidRDefault="00FB5F4D" w:rsidP="00FD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34C52" w14:textId="15816D52" w:rsidR="00597B2C" w:rsidRPr="009425D6" w:rsidRDefault="00597B2C" w:rsidP="00366F20">
    <w:pPr>
      <w:pStyle w:val="SEN-Footer"/>
      <w:tabs>
        <w:tab w:val="left" w:pos="9257"/>
      </w:tabs>
    </w:pPr>
    <w:r>
      <w:tab/>
    </w:r>
    <w:r w:rsidR="00366F20">
      <w:tab/>
    </w:r>
    <w:r w:rsidRPr="009425D6">
      <w:fldChar w:fldCharType="begin"/>
    </w:r>
    <w:r w:rsidRPr="009425D6">
      <w:instrText xml:space="preserve"> PAGE </w:instrText>
    </w:r>
    <w:r w:rsidRPr="009425D6">
      <w:fldChar w:fldCharType="separate"/>
    </w:r>
    <w:r w:rsidR="006D5D09">
      <w:rPr>
        <w:noProof/>
      </w:rPr>
      <w:t>1</w:t>
    </w:r>
    <w:r w:rsidRPr="009425D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B4A12" w14:textId="77777777" w:rsidR="00FB5F4D" w:rsidRDefault="00FB5F4D" w:rsidP="00FD5F8B">
      <w:r>
        <w:separator/>
      </w:r>
    </w:p>
  </w:footnote>
  <w:footnote w:type="continuationSeparator" w:id="0">
    <w:p w14:paraId="0CFAFF20" w14:textId="77777777" w:rsidR="00FB5F4D" w:rsidRDefault="00FB5F4D" w:rsidP="00FD5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612B"/>
    <w:multiLevelType w:val="hybridMultilevel"/>
    <w:tmpl w:val="F38ABFE6"/>
    <w:lvl w:ilvl="0" w:tplc="62AE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68F8"/>
    <w:multiLevelType w:val="hybridMultilevel"/>
    <w:tmpl w:val="3F7E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2DD1"/>
    <w:multiLevelType w:val="hybridMultilevel"/>
    <w:tmpl w:val="9C889954"/>
    <w:lvl w:ilvl="0" w:tplc="B91C089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9102F"/>
    <w:multiLevelType w:val="hybridMultilevel"/>
    <w:tmpl w:val="225E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565C1"/>
    <w:multiLevelType w:val="hybridMultilevel"/>
    <w:tmpl w:val="04860AF8"/>
    <w:lvl w:ilvl="0" w:tplc="6D7CA74E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B3760"/>
    <w:multiLevelType w:val="hybridMultilevel"/>
    <w:tmpl w:val="CC9E5876"/>
    <w:lvl w:ilvl="0" w:tplc="F8C8AF5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03693"/>
    <w:multiLevelType w:val="multilevel"/>
    <w:tmpl w:val="0550181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97C8F"/>
    <w:multiLevelType w:val="hybridMultilevel"/>
    <w:tmpl w:val="856C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F3807"/>
    <w:multiLevelType w:val="multilevel"/>
    <w:tmpl w:val="46522468"/>
    <w:lvl w:ilvl="0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C02B9"/>
    <w:multiLevelType w:val="multilevel"/>
    <w:tmpl w:val="2CC4E5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F6DB6"/>
    <w:multiLevelType w:val="hybridMultilevel"/>
    <w:tmpl w:val="54C0E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94857"/>
    <w:multiLevelType w:val="multilevel"/>
    <w:tmpl w:val="F1C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35FCB"/>
    <w:multiLevelType w:val="multilevel"/>
    <w:tmpl w:val="62AE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797648"/>
    <w:multiLevelType w:val="hybridMultilevel"/>
    <w:tmpl w:val="07082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B3D8B"/>
    <w:multiLevelType w:val="hybridMultilevel"/>
    <w:tmpl w:val="7B06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33C30"/>
    <w:multiLevelType w:val="hybridMultilevel"/>
    <w:tmpl w:val="7E30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A6B64"/>
    <w:multiLevelType w:val="hybridMultilevel"/>
    <w:tmpl w:val="06D2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E48C1"/>
    <w:multiLevelType w:val="hybridMultilevel"/>
    <w:tmpl w:val="458A2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294443"/>
    <w:multiLevelType w:val="multilevel"/>
    <w:tmpl w:val="E66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B4793"/>
    <w:multiLevelType w:val="hybridMultilevel"/>
    <w:tmpl w:val="3CD2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F154B"/>
    <w:multiLevelType w:val="hybridMultilevel"/>
    <w:tmpl w:val="2E6C50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3262A"/>
    <w:multiLevelType w:val="hybridMultilevel"/>
    <w:tmpl w:val="A1DC04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F2C8B"/>
    <w:multiLevelType w:val="hybridMultilevel"/>
    <w:tmpl w:val="3A38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55FF7"/>
    <w:multiLevelType w:val="multilevel"/>
    <w:tmpl w:val="00E47068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A01F5"/>
    <w:multiLevelType w:val="hybridMultilevel"/>
    <w:tmpl w:val="72603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6461C"/>
    <w:multiLevelType w:val="multilevel"/>
    <w:tmpl w:val="D0F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7B17A9"/>
    <w:multiLevelType w:val="hybridMultilevel"/>
    <w:tmpl w:val="E96C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6D0600"/>
    <w:multiLevelType w:val="hybridMultilevel"/>
    <w:tmpl w:val="B4025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12"/>
  </w:num>
  <w:num w:numId="5">
    <w:abstractNumId w:val="24"/>
  </w:num>
  <w:num w:numId="6">
    <w:abstractNumId w:val="13"/>
  </w:num>
  <w:num w:numId="7">
    <w:abstractNumId w:val="0"/>
  </w:num>
  <w:num w:numId="8">
    <w:abstractNumId w:val="7"/>
  </w:num>
  <w:num w:numId="9">
    <w:abstractNumId w:val="15"/>
  </w:num>
  <w:num w:numId="10">
    <w:abstractNumId w:val="10"/>
  </w:num>
  <w:num w:numId="11">
    <w:abstractNumId w:val="17"/>
  </w:num>
  <w:num w:numId="12">
    <w:abstractNumId w:val="26"/>
  </w:num>
  <w:num w:numId="13">
    <w:abstractNumId w:val="1"/>
  </w:num>
  <w:num w:numId="14">
    <w:abstractNumId w:val="2"/>
  </w:num>
  <w:num w:numId="15">
    <w:abstractNumId w:val="9"/>
  </w:num>
  <w:num w:numId="16">
    <w:abstractNumId w:val="6"/>
  </w:num>
  <w:num w:numId="17">
    <w:abstractNumId w:val="4"/>
  </w:num>
  <w:num w:numId="18">
    <w:abstractNumId w:val="23"/>
  </w:num>
  <w:num w:numId="19">
    <w:abstractNumId w:val="8"/>
  </w:num>
  <w:num w:numId="20">
    <w:abstractNumId w:val="19"/>
  </w:num>
  <w:num w:numId="21">
    <w:abstractNumId w:val="27"/>
  </w:num>
  <w:num w:numId="22">
    <w:abstractNumId w:val="16"/>
  </w:num>
  <w:num w:numId="23">
    <w:abstractNumId w:val="14"/>
  </w:num>
  <w:num w:numId="24">
    <w:abstractNumId w:val="3"/>
  </w:num>
  <w:num w:numId="25">
    <w:abstractNumId w:val="21"/>
  </w:num>
  <w:num w:numId="26">
    <w:abstractNumId w:val="5"/>
  </w:num>
  <w:num w:numId="27">
    <w:abstractNumId w:val="2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en-US" w:vendorID="64" w:dllVersion="131078" w:nlCheck="1" w:checkStyle="1"/>
  <w:activeWritingStyle w:appName="MSWord" w:lang="en-CA" w:vendorID="64" w:dllVersion="131078" w:nlCheck="1" w:checkStyle="1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20"/>
    <w:rsid w:val="00001B18"/>
    <w:rsid w:val="00010171"/>
    <w:rsid w:val="00010FCF"/>
    <w:rsid w:val="00011C70"/>
    <w:rsid w:val="00035F34"/>
    <w:rsid w:val="00074583"/>
    <w:rsid w:val="00082FAE"/>
    <w:rsid w:val="000973BA"/>
    <w:rsid w:val="000A5111"/>
    <w:rsid w:val="000D3906"/>
    <w:rsid w:val="000F2720"/>
    <w:rsid w:val="000F4B95"/>
    <w:rsid w:val="001018FC"/>
    <w:rsid w:val="00110728"/>
    <w:rsid w:val="0012347B"/>
    <w:rsid w:val="0012731F"/>
    <w:rsid w:val="0016296E"/>
    <w:rsid w:val="00166388"/>
    <w:rsid w:val="00173863"/>
    <w:rsid w:val="001769D1"/>
    <w:rsid w:val="00185062"/>
    <w:rsid w:val="00187B76"/>
    <w:rsid w:val="00192F56"/>
    <w:rsid w:val="001A544D"/>
    <w:rsid w:val="001B77E2"/>
    <w:rsid w:val="001C27CD"/>
    <w:rsid w:val="001D0743"/>
    <w:rsid w:val="001D16BF"/>
    <w:rsid w:val="001D3565"/>
    <w:rsid w:val="001D519A"/>
    <w:rsid w:val="001E1DA9"/>
    <w:rsid w:val="001E4C49"/>
    <w:rsid w:val="00202555"/>
    <w:rsid w:val="002467D2"/>
    <w:rsid w:val="00253E2C"/>
    <w:rsid w:val="00253E61"/>
    <w:rsid w:val="00256F15"/>
    <w:rsid w:val="002602F3"/>
    <w:rsid w:val="0027348F"/>
    <w:rsid w:val="00281814"/>
    <w:rsid w:val="002A221D"/>
    <w:rsid w:val="002A5DED"/>
    <w:rsid w:val="002A5EFC"/>
    <w:rsid w:val="002A72AB"/>
    <w:rsid w:val="002C7853"/>
    <w:rsid w:val="002D2A5E"/>
    <w:rsid w:val="002E6E03"/>
    <w:rsid w:val="002F38D3"/>
    <w:rsid w:val="002F5DB5"/>
    <w:rsid w:val="003234E1"/>
    <w:rsid w:val="003254C9"/>
    <w:rsid w:val="003275AB"/>
    <w:rsid w:val="0035756F"/>
    <w:rsid w:val="00360F68"/>
    <w:rsid w:val="00364494"/>
    <w:rsid w:val="00364641"/>
    <w:rsid w:val="00366F20"/>
    <w:rsid w:val="003809B6"/>
    <w:rsid w:val="003911E4"/>
    <w:rsid w:val="003A122C"/>
    <w:rsid w:val="003B22E4"/>
    <w:rsid w:val="003D63D0"/>
    <w:rsid w:val="0040327E"/>
    <w:rsid w:val="004362E8"/>
    <w:rsid w:val="00446339"/>
    <w:rsid w:val="0045109C"/>
    <w:rsid w:val="004652E3"/>
    <w:rsid w:val="00470B6E"/>
    <w:rsid w:val="00481FF5"/>
    <w:rsid w:val="00496A41"/>
    <w:rsid w:val="00496AC4"/>
    <w:rsid w:val="004E1F9A"/>
    <w:rsid w:val="004E23B1"/>
    <w:rsid w:val="0054110D"/>
    <w:rsid w:val="0054310E"/>
    <w:rsid w:val="005439C1"/>
    <w:rsid w:val="00543CE1"/>
    <w:rsid w:val="00551CE9"/>
    <w:rsid w:val="00563D4B"/>
    <w:rsid w:val="00572C28"/>
    <w:rsid w:val="005909B9"/>
    <w:rsid w:val="005935A3"/>
    <w:rsid w:val="005979F7"/>
    <w:rsid w:val="00597B2C"/>
    <w:rsid w:val="005A4718"/>
    <w:rsid w:val="005B477D"/>
    <w:rsid w:val="005E4A48"/>
    <w:rsid w:val="006067DE"/>
    <w:rsid w:val="00616915"/>
    <w:rsid w:val="00616BE4"/>
    <w:rsid w:val="00617848"/>
    <w:rsid w:val="00623893"/>
    <w:rsid w:val="00636068"/>
    <w:rsid w:val="00660357"/>
    <w:rsid w:val="00664211"/>
    <w:rsid w:val="006779D5"/>
    <w:rsid w:val="006954D9"/>
    <w:rsid w:val="00696214"/>
    <w:rsid w:val="006B5373"/>
    <w:rsid w:val="006C1D07"/>
    <w:rsid w:val="006C2252"/>
    <w:rsid w:val="006C4A73"/>
    <w:rsid w:val="006C68A3"/>
    <w:rsid w:val="006D5D09"/>
    <w:rsid w:val="006E38EE"/>
    <w:rsid w:val="006E3922"/>
    <w:rsid w:val="006F0DF0"/>
    <w:rsid w:val="00736F49"/>
    <w:rsid w:val="0074209F"/>
    <w:rsid w:val="00744B08"/>
    <w:rsid w:val="007466CC"/>
    <w:rsid w:val="00761B8A"/>
    <w:rsid w:val="00783AE0"/>
    <w:rsid w:val="007A509B"/>
    <w:rsid w:val="007B010C"/>
    <w:rsid w:val="007B173A"/>
    <w:rsid w:val="007C0B81"/>
    <w:rsid w:val="007F4922"/>
    <w:rsid w:val="00830C43"/>
    <w:rsid w:val="008317DF"/>
    <w:rsid w:val="00832AB8"/>
    <w:rsid w:val="008523BC"/>
    <w:rsid w:val="00891297"/>
    <w:rsid w:val="008A33F6"/>
    <w:rsid w:val="008A6DBC"/>
    <w:rsid w:val="008E0EE0"/>
    <w:rsid w:val="008E63AC"/>
    <w:rsid w:val="008F2A7F"/>
    <w:rsid w:val="0090637A"/>
    <w:rsid w:val="009137C0"/>
    <w:rsid w:val="00913CD9"/>
    <w:rsid w:val="009425D6"/>
    <w:rsid w:val="009506A2"/>
    <w:rsid w:val="00950EF2"/>
    <w:rsid w:val="00973820"/>
    <w:rsid w:val="0097634E"/>
    <w:rsid w:val="00977154"/>
    <w:rsid w:val="00983797"/>
    <w:rsid w:val="00993E00"/>
    <w:rsid w:val="009A5480"/>
    <w:rsid w:val="009B0487"/>
    <w:rsid w:val="009C2584"/>
    <w:rsid w:val="009E5EAF"/>
    <w:rsid w:val="009E7DEE"/>
    <w:rsid w:val="009F1F3C"/>
    <w:rsid w:val="009F2C05"/>
    <w:rsid w:val="009F555C"/>
    <w:rsid w:val="009F5EF3"/>
    <w:rsid w:val="00A47B13"/>
    <w:rsid w:val="00A53C9B"/>
    <w:rsid w:val="00A72CB3"/>
    <w:rsid w:val="00AB48F8"/>
    <w:rsid w:val="00AB4C14"/>
    <w:rsid w:val="00AB6180"/>
    <w:rsid w:val="00AC2F8E"/>
    <w:rsid w:val="00AD2A05"/>
    <w:rsid w:val="00AE28A8"/>
    <w:rsid w:val="00AE6AFC"/>
    <w:rsid w:val="00AE7C63"/>
    <w:rsid w:val="00AF210C"/>
    <w:rsid w:val="00B247F3"/>
    <w:rsid w:val="00B275C5"/>
    <w:rsid w:val="00B32446"/>
    <w:rsid w:val="00B326CA"/>
    <w:rsid w:val="00B37CBE"/>
    <w:rsid w:val="00B40B97"/>
    <w:rsid w:val="00B52383"/>
    <w:rsid w:val="00B6185C"/>
    <w:rsid w:val="00B61AEF"/>
    <w:rsid w:val="00BA640E"/>
    <w:rsid w:val="00BB2E0F"/>
    <w:rsid w:val="00BC1315"/>
    <w:rsid w:val="00BC528E"/>
    <w:rsid w:val="00BD54D2"/>
    <w:rsid w:val="00BF43C1"/>
    <w:rsid w:val="00BF4AE3"/>
    <w:rsid w:val="00C2107B"/>
    <w:rsid w:val="00C663EC"/>
    <w:rsid w:val="00C8017D"/>
    <w:rsid w:val="00C813D3"/>
    <w:rsid w:val="00CD2385"/>
    <w:rsid w:val="00CE3D2A"/>
    <w:rsid w:val="00CF090A"/>
    <w:rsid w:val="00D1082B"/>
    <w:rsid w:val="00D558F7"/>
    <w:rsid w:val="00D56542"/>
    <w:rsid w:val="00D63715"/>
    <w:rsid w:val="00D81725"/>
    <w:rsid w:val="00D83CE1"/>
    <w:rsid w:val="00D85596"/>
    <w:rsid w:val="00D86E72"/>
    <w:rsid w:val="00D92CA0"/>
    <w:rsid w:val="00D97FF8"/>
    <w:rsid w:val="00DA1B63"/>
    <w:rsid w:val="00DA392B"/>
    <w:rsid w:val="00DE6D31"/>
    <w:rsid w:val="00E12542"/>
    <w:rsid w:val="00E23738"/>
    <w:rsid w:val="00E37C3D"/>
    <w:rsid w:val="00E44406"/>
    <w:rsid w:val="00E614CA"/>
    <w:rsid w:val="00E63D22"/>
    <w:rsid w:val="00E67882"/>
    <w:rsid w:val="00E77A8F"/>
    <w:rsid w:val="00E82221"/>
    <w:rsid w:val="00E8368F"/>
    <w:rsid w:val="00EA63E9"/>
    <w:rsid w:val="00EA7E9B"/>
    <w:rsid w:val="00EB67CB"/>
    <w:rsid w:val="00EC7C07"/>
    <w:rsid w:val="00ED4CFC"/>
    <w:rsid w:val="00EE4D12"/>
    <w:rsid w:val="00F23208"/>
    <w:rsid w:val="00F41EE4"/>
    <w:rsid w:val="00F55363"/>
    <w:rsid w:val="00F61164"/>
    <w:rsid w:val="00F81B70"/>
    <w:rsid w:val="00F934D1"/>
    <w:rsid w:val="00FA774E"/>
    <w:rsid w:val="00FB27E4"/>
    <w:rsid w:val="00FB5F4D"/>
    <w:rsid w:val="00FD5F8B"/>
    <w:rsid w:val="00FD757C"/>
    <w:rsid w:val="00FE0903"/>
    <w:rsid w:val="00FF0960"/>
    <w:rsid w:val="00FF518D"/>
    <w:rsid w:val="179BFEA1"/>
    <w:rsid w:val="181F53C4"/>
    <w:rsid w:val="1EE8C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1087A"/>
  <w15:docId w15:val="{9F0A7B01-22C3-4C79-B948-24B5EE94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4494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rsid w:val="001A54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rsid w:val="001A54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rsid w:val="001A544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4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44D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544D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4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94"/>
    <w:rPr>
      <w:rFonts w:ascii="Lucida Grande" w:hAnsi="Lucida Grande" w:cs="Lucida Grande"/>
      <w:sz w:val="18"/>
      <w:szCs w:val="18"/>
    </w:rPr>
  </w:style>
  <w:style w:type="paragraph" w:customStyle="1" w:styleId="SEN-Footer">
    <w:name w:val="SEN-Footer"/>
    <w:basedOn w:val="Normal"/>
    <w:qFormat/>
    <w:rsid w:val="00AF210C"/>
    <w:pPr>
      <w:tabs>
        <w:tab w:val="right" w:pos="9360"/>
      </w:tabs>
    </w:pPr>
    <w:rPr>
      <w:rFonts w:cs="Arial"/>
      <w:sz w:val="16"/>
      <w:szCs w:val="16"/>
    </w:rPr>
  </w:style>
  <w:style w:type="paragraph" w:customStyle="1" w:styleId="SEN-Text">
    <w:name w:val="SEN-Text"/>
    <w:basedOn w:val="Normal"/>
    <w:qFormat/>
    <w:rsid w:val="00202555"/>
    <w:pPr>
      <w:spacing w:before="100" w:beforeAutospacing="1" w:after="100" w:afterAutospacing="1"/>
    </w:pPr>
    <w:rPr>
      <w:rFonts w:cs="Arial"/>
      <w:color w:val="000000" w:themeColor="text1"/>
      <w:szCs w:val="22"/>
      <w:lang w:val="en"/>
    </w:rPr>
  </w:style>
  <w:style w:type="paragraph" w:customStyle="1" w:styleId="SEN-Subheading-Black">
    <w:name w:val="SEN-Subheading-Black"/>
    <w:basedOn w:val="Normal"/>
    <w:next w:val="SEN-Text"/>
    <w:qFormat/>
    <w:rsid w:val="008A33F6"/>
    <w:pPr>
      <w:spacing w:before="100" w:beforeAutospacing="1" w:after="100" w:afterAutospacing="1"/>
    </w:pPr>
    <w:rPr>
      <w:rFonts w:cs="Arial"/>
      <w:b/>
      <w:bCs/>
      <w:color w:val="000000" w:themeColor="text1"/>
      <w:sz w:val="28"/>
    </w:rPr>
  </w:style>
  <w:style w:type="paragraph" w:customStyle="1" w:styleId="SEN-Heading-Black">
    <w:name w:val="SEN-Heading-Black"/>
    <w:basedOn w:val="Normal"/>
    <w:next w:val="SEN-Subheading-Red"/>
    <w:qFormat/>
    <w:rsid w:val="00E614CA"/>
    <w:pPr>
      <w:spacing w:before="100" w:beforeAutospacing="1" w:after="100" w:afterAutospacing="1"/>
      <w:outlineLvl w:val="2"/>
    </w:pPr>
    <w:rPr>
      <w:rFonts w:eastAsia="Times New Roman" w:cs="Arial"/>
      <w:b/>
      <w:bCs/>
      <w:color w:val="000000" w:themeColor="text1"/>
      <w:sz w:val="36"/>
    </w:rPr>
  </w:style>
  <w:style w:type="paragraph" w:customStyle="1" w:styleId="SEN-Subheading-Red">
    <w:name w:val="SEN-Subheading-Red"/>
    <w:basedOn w:val="SEN-Heading-Red"/>
    <w:next w:val="SEN-Text"/>
    <w:qFormat/>
    <w:rsid w:val="00E614CA"/>
    <w:rPr>
      <w:sz w:val="28"/>
    </w:rPr>
  </w:style>
  <w:style w:type="paragraph" w:customStyle="1" w:styleId="SEN-Heading-Red">
    <w:name w:val="SEN-Heading-Red"/>
    <w:basedOn w:val="Normal"/>
    <w:next w:val="SEN-Subheading-Black"/>
    <w:qFormat/>
    <w:rsid w:val="00364494"/>
    <w:pPr>
      <w:spacing w:before="100" w:beforeAutospacing="1" w:after="100" w:afterAutospacing="1"/>
      <w:outlineLvl w:val="1"/>
    </w:pPr>
    <w:rPr>
      <w:rFonts w:eastAsia="Times New Roman" w:cs="Arial"/>
      <w:b/>
      <w:color w:val="E50000"/>
      <w:kern w:val="36"/>
      <w:sz w:val="36"/>
      <w:szCs w:val="28"/>
      <w:lang w:val="en-CA"/>
    </w:rPr>
  </w:style>
  <w:style w:type="paragraph" w:customStyle="1" w:styleId="SEN-Title">
    <w:name w:val="SEN-Title"/>
    <w:basedOn w:val="Normal"/>
    <w:qFormat/>
    <w:rsid w:val="005A4718"/>
    <w:pPr>
      <w:spacing w:before="100" w:beforeAutospacing="1" w:after="100" w:afterAutospacing="1"/>
      <w:outlineLvl w:val="1"/>
    </w:pPr>
    <w:rPr>
      <w:rFonts w:eastAsia="Times New Roman" w:cs="Arial"/>
      <w:b/>
      <w:bCs/>
      <w:kern w:val="36"/>
      <w:sz w:val="44"/>
      <w:szCs w:val="44"/>
      <w:lang w:val="en-CA"/>
    </w:rPr>
  </w:style>
  <w:style w:type="paragraph" w:customStyle="1" w:styleId="SEN-Chart-Subtitle">
    <w:name w:val="SEN-Chart-Subtitle"/>
    <w:basedOn w:val="Normal"/>
    <w:qFormat/>
    <w:rsid w:val="002A72AB"/>
    <w:rPr>
      <w:rFonts w:eastAsia="Times New Roman" w:cs="Arial"/>
      <w:b/>
      <w:bCs/>
      <w:sz w:val="20"/>
      <w:szCs w:val="20"/>
    </w:rPr>
  </w:style>
  <w:style w:type="paragraph" w:customStyle="1" w:styleId="SEN-Chart-Text">
    <w:name w:val="SEN-Chart-Text"/>
    <w:basedOn w:val="Normal"/>
    <w:qFormat/>
    <w:rsid w:val="002A72AB"/>
    <w:rPr>
      <w:rFonts w:eastAsia="Times New Roman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597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F2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F20"/>
    <w:rPr>
      <w:rFonts w:ascii="Arial" w:hAnsi="Arial"/>
    </w:rPr>
  </w:style>
  <w:style w:type="table" w:styleId="TableGrid">
    <w:name w:val="Table Grid"/>
    <w:basedOn w:val="TableNormal"/>
    <w:uiPriority w:val="59"/>
    <w:rsid w:val="007F4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58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710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94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423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46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625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trinh\Downloads\Seneca-Report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C93192-70A8-4376-B89A-E797D8D20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Seneca-Report-Template (1).dotx</Template>
  <TotalTime>15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Report Template</vt:lpstr>
    </vt:vector>
  </TitlesOfParts>
  <Company>Seneca College</Company>
  <LinksUpToDate>false</LinksUpToDate>
  <CharactersWithSpaces>517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Report Template</dc:title>
  <dc:creator>David Trinh</dc:creator>
  <cp:lastModifiedBy>dtrinh</cp:lastModifiedBy>
  <cp:revision>10</cp:revision>
  <cp:lastPrinted>2013-06-28T15:16:00Z</cp:lastPrinted>
  <dcterms:created xsi:type="dcterms:W3CDTF">2018-03-17T10:16:00Z</dcterms:created>
  <dcterms:modified xsi:type="dcterms:W3CDTF">2018-06-14T16:58:00Z</dcterms:modified>
</cp:coreProperties>
</file>