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8FBA" w14:textId="6D1377B3" w:rsidR="00173863" w:rsidRDefault="00CD6EAA" w:rsidP="00173863">
      <w:pPr>
        <w:pStyle w:val="SEN-Heading-Black"/>
      </w:pPr>
      <w:r>
        <w:t xml:space="preserve">HWD101: </w:t>
      </w:r>
      <w:r w:rsidR="00CF4C8C">
        <w:t>Group Project</w:t>
      </w:r>
    </w:p>
    <w:p w14:paraId="3762C56E" w14:textId="7F5C0F07" w:rsidR="00CD6EAA" w:rsidRDefault="00246CFB" w:rsidP="00CD6EAA">
      <w:pPr>
        <w:pStyle w:val="SEN-Heading-Red"/>
      </w:pPr>
      <w:r>
        <w:t>Proposal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3D602E8F" w14:textId="2087933C" w:rsidR="00AB48F8" w:rsidRPr="00AB48F8" w:rsidRDefault="00246CFB" w:rsidP="00AB48F8">
      <w:pPr>
        <w:pStyle w:val="SEN-Text"/>
        <w:rPr>
          <w:lang w:val="en-US"/>
        </w:rPr>
      </w:pPr>
      <w:r w:rsidRPr="00246CFB">
        <w:rPr>
          <w:lang w:val="en-US"/>
        </w:rPr>
        <w:t>As part of the planning process for the Group Project, each group is to submit a proposal along with the responsibilities of each of the group members.</w:t>
      </w:r>
    </w:p>
    <w:p w14:paraId="61C84260" w14:textId="2D81002E" w:rsidR="002A5EFC" w:rsidRDefault="00246CFB" w:rsidP="002A5EFC">
      <w:pPr>
        <w:pStyle w:val="SEN-Subheading-Black"/>
      </w:pPr>
      <w:r>
        <w:t>Activity</w:t>
      </w:r>
      <w:r w:rsidR="002A5EFC">
        <w:t>:</w:t>
      </w:r>
    </w:p>
    <w:p w14:paraId="6614A675" w14:textId="2C9CAFC7" w:rsidR="007979F9" w:rsidRDefault="00246CFB" w:rsidP="00FD74D8">
      <w:pPr>
        <w:pStyle w:val="SEN-Text"/>
      </w:pPr>
      <w:r>
        <w:t>Present what the “real world” problem your group is trying to solve. Explain the group’s solution to this problem using the Raspberry Pi.</w:t>
      </w:r>
    </w:p>
    <w:p w14:paraId="121039E4" w14:textId="21F0B40B" w:rsidR="00246CFB" w:rsidRDefault="00246CFB" w:rsidP="00FD74D8">
      <w:pPr>
        <w:pStyle w:val="SEN-Text"/>
      </w:pPr>
      <w:r>
        <w:t xml:space="preserve">Provide a list of all the group members along with their responsibilities to the group. </w:t>
      </w:r>
    </w:p>
    <w:p w14:paraId="2A37D4A0" w14:textId="4A0E4249" w:rsidR="00246CFB" w:rsidRDefault="00246CFB" w:rsidP="00FD74D8">
      <w:pPr>
        <w:pStyle w:val="SEN-Text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108"/>
        <w:gridCol w:w="2292"/>
        <w:gridCol w:w="2577"/>
      </w:tblGrid>
      <w:tr w:rsidR="00246CFB" w14:paraId="7FB06D48" w14:textId="77777777" w:rsidTr="00B92C69">
        <w:tc>
          <w:tcPr>
            <w:tcW w:w="2373" w:type="dxa"/>
          </w:tcPr>
          <w:p w14:paraId="48E9CF57" w14:textId="77777777" w:rsidR="00246CFB" w:rsidRPr="00246CFB" w:rsidRDefault="00246CFB" w:rsidP="00B92C69">
            <w:pPr>
              <w:rPr>
                <w:b/>
              </w:rPr>
            </w:pPr>
            <w:r w:rsidRPr="00246CFB">
              <w:rPr>
                <w:b/>
              </w:rPr>
              <w:t>Name</w:t>
            </w:r>
          </w:p>
        </w:tc>
        <w:tc>
          <w:tcPr>
            <w:tcW w:w="2108" w:type="dxa"/>
          </w:tcPr>
          <w:p w14:paraId="4CC422CF" w14:textId="77777777" w:rsidR="00246CFB" w:rsidRPr="00246CFB" w:rsidRDefault="00246CFB" w:rsidP="00B92C69">
            <w:pPr>
              <w:rPr>
                <w:b/>
              </w:rPr>
            </w:pPr>
            <w:r w:rsidRPr="00246CFB">
              <w:rPr>
                <w:b/>
              </w:rPr>
              <w:t>Student #</w:t>
            </w:r>
          </w:p>
        </w:tc>
        <w:tc>
          <w:tcPr>
            <w:tcW w:w="2292" w:type="dxa"/>
          </w:tcPr>
          <w:p w14:paraId="1B782FC0" w14:textId="77777777" w:rsidR="00246CFB" w:rsidRPr="00246CFB" w:rsidRDefault="00246CFB" w:rsidP="00B92C69">
            <w:pPr>
              <w:rPr>
                <w:b/>
              </w:rPr>
            </w:pPr>
            <w:r w:rsidRPr="00246CFB">
              <w:rPr>
                <w:b/>
              </w:rPr>
              <w:t>Email</w:t>
            </w:r>
          </w:p>
        </w:tc>
        <w:tc>
          <w:tcPr>
            <w:tcW w:w="2577" w:type="dxa"/>
          </w:tcPr>
          <w:p w14:paraId="6CCC9657" w14:textId="77777777" w:rsidR="00246CFB" w:rsidRPr="00246CFB" w:rsidRDefault="00246CFB" w:rsidP="00B92C69">
            <w:pPr>
              <w:rPr>
                <w:b/>
              </w:rPr>
            </w:pPr>
            <w:r w:rsidRPr="00246CFB">
              <w:rPr>
                <w:b/>
              </w:rPr>
              <w:t>Responsibility</w:t>
            </w:r>
          </w:p>
        </w:tc>
      </w:tr>
      <w:tr w:rsidR="00246CFB" w14:paraId="01BC5656" w14:textId="77777777" w:rsidTr="00B92C69">
        <w:tc>
          <w:tcPr>
            <w:tcW w:w="2373" w:type="dxa"/>
          </w:tcPr>
          <w:p w14:paraId="2E5D4FBB" w14:textId="5ADB905E" w:rsidR="00246CFB" w:rsidRDefault="00245FE8" w:rsidP="00B92C69">
            <w:r>
              <w:t>John Smith</w:t>
            </w:r>
          </w:p>
        </w:tc>
        <w:tc>
          <w:tcPr>
            <w:tcW w:w="2108" w:type="dxa"/>
          </w:tcPr>
          <w:p w14:paraId="4CC8740D" w14:textId="4B1B86F3" w:rsidR="00246CFB" w:rsidRDefault="00246CFB" w:rsidP="00B92C69">
            <w:r>
              <w:t>123456789</w:t>
            </w:r>
          </w:p>
        </w:tc>
        <w:tc>
          <w:tcPr>
            <w:tcW w:w="2292" w:type="dxa"/>
          </w:tcPr>
          <w:p w14:paraId="4118FCA0" w14:textId="66815A9B" w:rsidR="00246CFB" w:rsidRDefault="00245FE8" w:rsidP="00B92C69">
            <w:r w:rsidRPr="00245FE8">
              <w:t>john@seneca.ca</w:t>
            </w:r>
          </w:p>
        </w:tc>
        <w:tc>
          <w:tcPr>
            <w:tcW w:w="2577" w:type="dxa"/>
          </w:tcPr>
          <w:p w14:paraId="76A06129" w14:textId="62D56EC9" w:rsidR="00246CFB" w:rsidRDefault="00246CFB" w:rsidP="00B92C69">
            <w:r>
              <w:t>Manager</w:t>
            </w:r>
          </w:p>
        </w:tc>
      </w:tr>
      <w:tr w:rsidR="00246CFB" w14:paraId="3BC6C503" w14:textId="77777777" w:rsidTr="00B92C69">
        <w:tc>
          <w:tcPr>
            <w:tcW w:w="2373" w:type="dxa"/>
          </w:tcPr>
          <w:p w14:paraId="3148DF36" w14:textId="77777777" w:rsidR="00246CFB" w:rsidRDefault="00246CFB" w:rsidP="00B92C69"/>
        </w:tc>
        <w:tc>
          <w:tcPr>
            <w:tcW w:w="2108" w:type="dxa"/>
          </w:tcPr>
          <w:p w14:paraId="53A7D669" w14:textId="77777777" w:rsidR="00246CFB" w:rsidRDefault="00246CFB" w:rsidP="00B92C69"/>
        </w:tc>
        <w:tc>
          <w:tcPr>
            <w:tcW w:w="2292" w:type="dxa"/>
          </w:tcPr>
          <w:p w14:paraId="68D96909" w14:textId="77777777" w:rsidR="00246CFB" w:rsidRDefault="00246CFB" w:rsidP="00B92C69"/>
        </w:tc>
        <w:tc>
          <w:tcPr>
            <w:tcW w:w="2577" w:type="dxa"/>
          </w:tcPr>
          <w:p w14:paraId="779F77E0" w14:textId="77777777" w:rsidR="00246CFB" w:rsidRDefault="00246CFB" w:rsidP="00B92C69"/>
        </w:tc>
      </w:tr>
      <w:tr w:rsidR="00246CFB" w14:paraId="50255335" w14:textId="77777777" w:rsidTr="00B92C69">
        <w:tc>
          <w:tcPr>
            <w:tcW w:w="2373" w:type="dxa"/>
          </w:tcPr>
          <w:p w14:paraId="5380C8A6" w14:textId="77777777" w:rsidR="00246CFB" w:rsidRDefault="00246CFB" w:rsidP="00B92C69"/>
        </w:tc>
        <w:tc>
          <w:tcPr>
            <w:tcW w:w="2108" w:type="dxa"/>
          </w:tcPr>
          <w:p w14:paraId="0E9E69DD" w14:textId="77777777" w:rsidR="00246CFB" w:rsidRDefault="00246CFB" w:rsidP="00B92C69"/>
        </w:tc>
        <w:tc>
          <w:tcPr>
            <w:tcW w:w="2292" w:type="dxa"/>
          </w:tcPr>
          <w:p w14:paraId="6E5009CA" w14:textId="77777777" w:rsidR="00246CFB" w:rsidRDefault="00246CFB" w:rsidP="00B92C69"/>
        </w:tc>
        <w:tc>
          <w:tcPr>
            <w:tcW w:w="2577" w:type="dxa"/>
          </w:tcPr>
          <w:p w14:paraId="0F9487AB" w14:textId="77777777" w:rsidR="00246CFB" w:rsidRDefault="00246CFB" w:rsidP="00B92C69"/>
        </w:tc>
      </w:tr>
      <w:tr w:rsidR="00246CFB" w14:paraId="29B32ADF" w14:textId="77777777" w:rsidTr="00B92C69">
        <w:tc>
          <w:tcPr>
            <w:tcW w:w="2373" w:type="dxa"/>
          </w:tcPr>
          <w:p w14:paraId="42F5F8E9" w14:textId="77777777" w:rsidR="00246CFB" w:rsidRDefault="00246CFB" w:rsidP="00B92C69"/>
        </w:tc>
        <w:tc>
          <w:tcPr>
            <w:tcW w:w="2108" w:type="dxa"/>
          </w:tcPr>
          <w:p w14:paraId="715AE89F" w14:textId="77777777" w:rsidR="00246CFB" w:rsidRDefault="00246CFB" w:rsidP="00B92C69"/>
        </w:tc>
        <w:tc>
          <w:tcPr>
            <w:tcW w:w="2292" w:type="dxa"/>
          </w:tcPr>
          <w:p w14:paraId="479AFDC5" w14:textId="77777777" w:rsidR="00246CFB" w:rsidRDefault="00246CFB" w:rsidP="00B92C69"/>
        </w:tc>
        <w:tc>
          <w:tcPr>
            <w:tcW w:w="2577" w:type="dxa"/>
          </w:tcPr>
          <w:p w14:paraId="20063886" w14:textId="77777777" w:rsidR="00246CFB" w:rsidRDefault="00246CFB" w:rsidP="00B92C69"/>
        </w:tc>
      </w:tr>
    </w:tbl>
    <w:p w14:paraId="32026151" w14:textId="4C2927CE" w:rsidR="002A5EFC" w:rsidRDefault="002A5EFC" w:rsidP="002A5EFC">
      <w:pPr>
        <w:pStyle w:val="SEN-Subheading-Black"/>
      </w:pPr>
      <w:r>
        <w:t>Submission Instructions:</w:t>
      </w:r>
    </w:p>
    <w:p w14:paraId="72FF45F6" w14:textId="37DEDBC2" w:rsidR="002649FE" w:rsidRDefault="002649FE" w:rsidP="00000965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Email Professor with Group Members</w:t>
      </w:r>
    </w:p>
    <w:p w14:paraId="002E27A8" w14:textId="4DF2E6C9" w:rsidR="00000965" w:rsidRDefault="00FD74D8" w:rsidP="00000965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 w:rsidRPr="00FD74D8">
        <w:rPr>
          <w:b w:val="0"/>
          <w:bCs w:val="0"/>
          <w:sz w:val="24"/>
          <w:szCs w:val="22"/>
        </w:rPr>
        <w:t xml:space="preserve">Project </w:t>
      </w:r>
      <w:r w:rsidR="00246CFB">
        <w:rPr>
          <w:b w:val="0"/>
          <w:bCs w:val="0"/>
          <w:sz w:val="24"/>
          <w:szCs w:val="22"/>
        </w:rPr>
        <w:t>Proposal</w:t>
      </w:r>
    </w:p>
    <w:p w14:paraId="2B258557" w14:textId="1AC8CAA1" w:rsidR="00000965" w:rsidRPr="00000965" w:rsidRDefault="00000965" w:rsidP="00000965">
      <w:pPr>
        <w:pStyle w:val="SEN-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Submitted on Blackboard</w:t>
      </w:r>
    </w:p>
    <w:p w14:paraId="47983EB2" w14:textId="3758641D" w:rsidR="002A5EFC" w:rsidRDefault="002A5EFC" w:rsidP="00B326CA">
      <w:pPr>
        <w:pStyle w:val="SEN-Subheading-Black"/>
      </w:pPr>
      <w:r>
        <w:t>Grade Weight:</w:t>
      </w:r>
      <w:bookmarkStart w:id="0" w:name="_GoBack"/>
      <w:bookmarkEnd w:id="0"/>
    </w:p>
    <w:p w14:paraId="612E2A90" w14:textId="20363253" w:rsidR="002A5EFC" w:rsidRPr="002A5EFC" w:rsidRDefault="00572629" w:rsidP="002A5EFC">
      <w:pPr>
        <w:pStyle w:val="SEN-Text"/>
        <w:rPr>
          <w:lang w:val="en-US"/>
        </w:rPr>
      </w:pPr>
      <w:r>
        <w:rPr>
          <w:lang w:val="en-US"/>
        </w:rPr>
        <w:t>3</w:t>
      </w:r>
      <w:r w:rsidR="002A5EFC">
        <w:rPr>
          <w:lang w:val="en-US"/>
        </w:rPr>
        <w:t>% of Final Grade</w:t>
      </w:r>
    </w:p>
    <w:p w14:paraId="281A1265" w14:textId="2839495E" w:rsidR="002A5EFC" w:rsidRPr="002A5EFC" w:rsidRDefault="002A5EFC" w:rsidP="002A5EFC">
      <w:pPr>
        <w:rPr>
          <w:rFonts w:cs="Arial"/>
          <w:color w:val="000000" w:themeColor="text1"/>
          <w:szCs w:val="22"/>
          <w:lang w:val="en"/>
        </w:rPr>
      </w:pPr>
    </w:p>
    <w:sectPr w:rsidR="002A5EFC" w:rsidRPr="002A5EFC" w:rsidSect="001D16BF">
      <w:footerReference w:type="default" r:id="rId8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4487C" w14:textId="77777777" w:rsidR="00701375" w:rsidRDefault="00701375" w:rsidP="00FD5F8B">
      <w:r>
        <w:separator/>
      </w:r>
    </w:p>
  </w:endnote>
  <w:endnote w:type="continuationSeparator" w:id="0">
    <w:p w14:paraId="13C40557" w14:textId="77777777" w:rsidR="00701375" w:rsidRDefault="00701375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4C52" w14:textId="15816D52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6D5D09">
      <w:rPr>
        <w:noProof/>
      </w:rPr>
      <w:t>1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CBEB8" w14:textId="77777777" w:rsidR="00701375" w:rsidRDefault="00701375" w:rsidP="00FD5F8B">
      <w:r>
        <w:separator/>
      </w:r>
    </w:p>
  </w:footnote>
  <w:footnote w:type="continuationSeparator" w:id="0">
    <w:p w14:paraId="63B9A4E5" w14:textId="77777777" w:rsidR="00701375" w:rsidRDefault="00701375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89C"/>
    <w:multiLevelType w:val="hybridMultilevel"/>
    <w:tmpl w:val="7FC0540C"/>
    <w:lvl w:ilvl="0" w:tplc="CC9C35A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CC9C35A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4216B"/>
    <w:multiLevelType w:val="hybridMultilevel"/>
    <w:tmpl w:val="86F4D6C2"/>
    <w:lvl w:ilvl="0" w:tplc="CC9C35AA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172236"/>
    <w:multiLevelType w:val="hybridMultilevel"/>
    <w:tmpl w:val="74A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B35C2"/>
    <w:multiLevelType w:val="hybridMultilevel"/>
    <w:tmpl w:val="3D487B9A"/>
    <w:lvl w:ilvl="0" w:tplc="CC9C35A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F3D08"/>
    <w:multiLevelType w:val="hybridMultilevel"/>
    <w:tmpl w:val="51C6978A"/>
    <w:lvl w:ilvl="0" w:tplc="CC9C35A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3262A"/>
    <w:multiLevelType w:val="hybridMultilevel"/>
    <w:tmpl w:val="4822D2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C55EC"/>
    <w:multiLevelType w:val="hybridMultilevel"/>
    <w:tmpl w:val="E0B2A6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C9C35A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21"/>
  </w:num>
  <w:num w:numId="4">
    <w:abstractNumId w:val="12"/>
  </w:num>
  <w:num w:numId="5">
    <w:abstractNumId w:val="26"/>
  </w:num>
  <w:num w:numId="6">
    <w:abstractNumId w:val="16"/>
  </w:num>
  <w:num w:numId="7">
    <w:abstractNumId w:val="0"/>
  </w:num>
  <w:num w:numId="8">
    <w:abstractNumId w:val="7"/>
  </w:num>
  <w:num w:numId="9">
    <w:abstractNumId w:val="18"/>
  </w:num>
  <w:num w:numId="10">
    <w:abstractNumId w:val="10"/>
  </w:num>
  <w:num w:numId="11">
    <w:abstractNumId w:val="20"/>
  </w:num>
  <w:num w:numId="12">
    <w:abstractNumId w:val="29"/>
  </w:num>
  <w:num w:numId="13">
    <w:abstractNumId w:val="2"/>
  </w:num>
  <w:num w:numId="14">
    <w:abstractNumId w:val="3"/>
  </w:num>
  <w:num w:numId="15">
    <w:abstractNumId w:val="9"/>
  </w:num>
  <w:num w:numId="16">
    <w:abstractNumId w:val="6"/>
  </w:num>
  <w:num w:numId="17">
    <w:abstractNumId w:val="5"/>
  </w:num>
  <w:num w:numId="18">
    <w:abstractNumId w:val="25"/>
  </w:num>
  <w:num w:numId="19">
    <w:abstractNumId w:val="8"/>
  </w:num>
  <w:num w:numId="20">
    <w:abstractNumId w:val="23"/>
  </w:num>
  <w:num w:numId="21">
    <w:abstractNumId w:val="30"/>
  </w:num>
  <w:num w:numId="22">
    <w:abstractNumId w:val="19"/>
  </w:num>
  <w:num w:numId="23">
    <w:abstractNumId w:val="17"/>
  </w:num>
  <w:num w:numId="24">
    <w:abstractNumId w:val="4"/>
  </w:num>
  <w:num w:numId="25">
    <w:abstractNumId w:val="24"/>
  </w:num>
  <w:num w:numId="26">
    <w:abstractNumId w:val="28"/>
  </w:num>
  <w:num w:numId="27">
    <w:abstractNumId w:val="13"/>
  </w:num>
  <w:num w:numId="28">
    <w:abstractNumId w:val="1"/>
  </w:num>
  <w:num w:numId="29">
    <w:abstractNumId w:val="15"/>
  </w:num>
  <w:num w:numId="30">
    <w:abstractNumId w:val="2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20"/>
    <w:rsid w:val="00000965"/>
    <w:rsid w:val="00001B18"/>
    <w:rsid w:val="00010171"/>
    <w:rsid w:val="00010FCF"/>
    <w:rsid w:val="00011C70"/>
    <w:rsid w:val="00035F34"/>
    <w:rsid w:val="00074583"/>
    <w:rsid w:val="00082FAE"/>
    <w:rsid w:val="000973BA"/>
    <w:rsid w:val="000A5111"/>
    <w:rsid w:val="000D3906"/>
    <w:rsid w:val="000F0013"/>
    <w:rsid w:val="000F2720"/>
    <w:rsid w:val="000F4B95"/>
    <w:rsid w:val="001018FC"/>
    <w:rsid w:val="00110728"/>
    <w:rsid w:val="00114C22"/>
    <w:rsid w:val="0012347B"/>
    <w:rsid w:val="0012731F"/>
    <w:rsid w:val="0016296E"/>
    <w:rsid w:val="00166388"/>
    <w:rsid w:val="00173863"/>
    <w:rsid w:val="001769D1"/>
    <w:rsid w:val="00185062"/>
    <w:rsid w:val="00187B76"/>
    <w:rsid w:val="001A24F0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45FE8"/>
    <w:rsid w:val="002467D2"/>
    <w:rsid w:val="00246CFB"/>
    <w:rsid w:val="00253E2C"/>
    <w:rsid w:val="00253E61"/>
    <w:rsid w:val="00256F15"/>
    <w:rsid w:val="002602F3"/>
    <w:rsid w:val="002649FE"/>
    <w:rsid w:val="0027348F"/>
    <w:rsid w:val="00281814"/>
    <w:rsid w:val="002A221D"/>
    <w:rsid w:val="002A5DED"/>
    <w:rsid w:val="002A5EFC"/>
    <w:rsid w:val="002A72AB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11E4"/>
    <w:rsid w:val="003A122C"/>
    <w:rsid w:val="003B22E4"/>
    <w:rsid w:val="003D63D0"/>
    <w:rsid w:val="0040327E"/>
    <w:rsid w:val="004362E8"/>
    <w:rsid w:val="00446339"/>
    <w:rsid w:val="004652E3"/>
    <w:rsid w:val="00470B6E"/>
    <w:rsid w:val="00481FF5"/>
    <w:rsid w:val="00496A41"/>
    <w:rsid w:val="00496AC4"/>
    <w:rsid w:val="004E1F9A"/>
    <w:rsid w:val="004E23B1"/>
    <w:rsid w:val="0054110D"/>
    <w:rsid w:val="0054310E"/>
    <w:rsid w:val="005439C1"/>
    <w:rsid w:val="00543CE1"/>
    <w:rsid w:val="00551CE9"/>
    <w:rsid w:val="00563D4B"/>
    <w:rsid w:val="00572629"/>
    <w:rsid w:val="00572C28"/>
    <w:rsid w:val="005909B9"/>
    <w:rsid w:val="005935A3"/>
    <w:rsid w:val="005979F7"/>
    <w:rsid w:val="00597B2C"/>
    <w:rsid w:val="005A4718"/>
    <w:rsid w:val="005B477D"/>
    <w:rsid w:val="005E4A48"/>
    <w:rsid w:val="006067DE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C1D07"/>
    <w:rsid w:val="006C2252"/>
    <w:rsid w:val="006C4A73"/>
    <w:rsid w:val="006C68A3"/>
    <w:rsid w:val="006D5D09"/>
    <w:rsid w:val="006E38EE"/>
    <w:rsid w:val="006E3922"/>
    <w:rsid w:val="006F0DF0"/>
    <w:rsid w:val="00701375"/>
    <w:rsid w:val="00736F49"/>
    <w:rsid w:val="0074209F"/>
    <w:rsid w:val="00744B08"/>
    <w:rsid w:val="007466CC"/>
    <w:rsid w:val="00761B8A"/>
    <w:rsid w:val="00783AE0"/>
    <w:rsid w:val="007979F9"/>
    <w:rsid w:val="007A509B"/>
    <w:rsid w:val="007B010C"/>
    <w:rsid w:val="007B173A"/>
    <w:rsid w:val="007C0B81"/>
    <w:rsid w:val="007F4922"/>
    <w:rsid w:val="00830C43"/>
    <w:rsid w:val="008317DF"/>
    <w:rsid w:val="00832AB8"/>
    <w:rsid w:val="008523BC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47B13"/>
    <w:rsid w:val="00A53C9B"/>
    <w:rsid w:val="00A72CB3"/>
    <w:rsid w:val="00AB48F8"/>
    <w:rsid w:val="00AB4C14"/>
    <w:rsid w:val="00AB6180"/>
    <w:rsid w:val="00AC2F8E"/>
    <w:rsid w:val="00AD2A05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52383"/>
    <w:rsid w:val="00B6185C"/>
    <w:rsid w:val="00B61AEF"/>
    <w:rsid w:val="00BA640E"/>
    <w:rsid w:val="00BB2E0F"/>
    <w:rsid w:val="00BC1315"/>
    <w:rsid w:val="00BC528E"/>
    <w:rsid w:val="00BD54D2"/>
    <w:rsid w:val="00BF43C1"/>
    <w:rsid w:val="00BF4AE3"/>
    <w:rsid w:val="00C2107B"/>
    <w:rsid w:val="00C663EC"/>
    <w:rsid w:val="00C8017D"/>
    <w:rsid w:val="00C813D3"/>
    <w:rsid w:val="00CD2385"/>
    <w:rsid w:val="00CD6EAA"/>
    <w:rsid w:val="00CE3D2A"/>
    <w:rsid w:val="00CF090A"/>
    <w:rsid w:val="00CF4C8C"/>
    <w:rsid w:val="00D1082B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E12542"/>
    <w:rsid w:val="00E23738"/>
    <w:rsid w:val="00E37C3D"/>
    <w:rsid w:val="00E44406"/>
    <w:rsid w:val="00E614CA"/>
    <w:rsid w:val="00E63D22"/>
    <w:rsid w:val="00E67882"/>
    <w:rsid w:val="00E77A8F"/>
    <w:rsid w:val="00E82221"/>
    <w:rsid w:val="00E8368F"/>
    <w:rsid w:val="00EA63E9"/>
    <w:rsid w:val="00EA7E9B"/>
    <w:rsid w:val="00EB67CB"/>
    <w:rsid w:val="00EC7C07"/>
    <w:rsid w:val="00ED4CFC"/>
    <w:rsid w:val="00EE4D12"/>
    <w:rsid w:val="00F23208"/>
    <w:rsid w:val="00F41EE4"/>
    <w:rsid w:val="00F55363"/>
    <w:rsid w:val="00F61164"/>
    <w:rsid w:val="00F934D1"/>
    <w:rsid w:val="00FA774E"/>
    <w:rsid w:val="00FB27E4"/>
    <w:rsid w:val="00FD5F8B"/>
    <w:rsid w:val="00FD74D8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D10900AE-3461-4A3B-AB4F-337504ED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6BD9E9-D8A5-47AB-B84E-1E4C618E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16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Jorge Vargas</cp:lastModifiedBy>
  <cp:revision>8</cp:revision>
  <cp:lastPrinted>2013-06-28T15:16:00Z</cp:lastPrinted>
  <dcterms:created xsi:type="dcterms:W3CDTF">2018-04-16T15:11:00Z</dcterms:created>
  <dcterms:modified xsi:type="dcterms:W3CDTF">2019-12-04T14:13:00Z</dcterms:modified>
</cp:coreProperties>
</file>