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4BCBE" w14:textId="73E8DCCF" w:rsidR="00173863" w:rsidRDefault="00056B54" w:rsidP="00056B54">
      <w:pPr>
        <w:pStyle w:val="SEN-Heading-Black"/>
      </w:pPr>
      <w:r>
        <w:t xml:space="preserve">HWD101: </w:t>
      </w:r>
      <w:r w:rsidR="007F4922">
        <w:t xml:space="preserve">Lab </w:t>
      </w:r>
      <w:r w:rsidR="00AB48F8">
        <w:t>#1</w:t>
      </w:r>
    </w:p>
    <w:p w14:paraId="57D98FBA" w14:textId="77375CBD" w:rsidR="00173863" w:rsidRDefault="00B326CA" w:rsidP="00056B54">
      <w:pPr>
        <w:pStyle w:val="SEN-Heading-Red"/>
      </w:pPr>
      <w:r>
        <w:t>PC Hardware</w:t>
      </w:r>
    </w:p>
    <w:p w14:paraId="4E4EE37B" w14:textId="088A9A27" w:rsidR="00173863" w:rsidRDefault="002A5EFC" w:rsidP="00173863">
      <w:pPr>
        <w:pStyle w:val="SEN-Subheading-Black"/>
      </w:pPr>
      <w:r>
        <w:t>Purpose:</w:t>
      </w:r>
    </w:p>
    <w:p w14:paraId="3D602E8F" w14:textId="0B63747E" w:rsidR="00AB48F8" w:rsidRPr="00AB48F8" w:rsidRDefault="007F4922" w:rsidP="00AB48F8">
      <w:pPr>
        <w:pStyle w:val="SEN-Text"/>
        <w:rPr>
          <w:lang w:val="en-US"/>
        </w:rPr>
      </w:pPr>
      <w:r>
        <w:rPr>
          <w:lang w:val="en-US"/>
        </w:rPr>
        <w:t>Understand the different components of a computer system.</w:t>
      </w:r>
    </w:p>
    <w:p w14:paraId="61C84260" w14:textId="3EE6C330" w:rsidR="002A5EFC" w:rsidRDefault="002A5EFC" w:rsidP="002A5EFC">
      <w:pPr>
        <w:pStyle w:val="SEN-Subheading-Black"/>
      </w:pPr>
      <w:r>
        <w:t>Activity:</w:t>
      </w:r>
    </w:p>
    <w:p w14:paraId="343A4C11" w14:textId="4248A51B" w:rsidR="006D5D09" w:rsidRDefault="00AA0A8C" w:rsidP="00B326CA">
      <w:pPr>
        <w:spacing w:after="200" w:line="276" w:lineRule="auto"/>
      </w:pPr>
      <w:r>
        <w:t xml:space="preserve">There are </w:t>
      </w:r>
      <w:r w:rsidR="007F4922">
        <w:t xml:space="preserve">different hardware </w:t>
      </w:r>
      <w:r w:rsidR="00845368">
        <w:t xml:space="preserve">components at </w:t>
      </w:r>
      <w:bookmarkStart w:id="0" w:name="_GoBack"/>
      <w:bookmarkEnd w:id="0"/>
      <w:r>
        <w:t>the front of the lab</w:t>
      </w:r>
      <w:r w:rsidR="007F4922">
        <w:t>. Find the following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5888"/>
      </w:tblGrid>
      <w:tr w:rsidR="00AA0A8C" w14:paraId="0E34D851" w14:textId="77777777" w:rsidTr="00AA0A8C">
        <w:tc>
          <w:tcPr>
            <w:tcW w:w="2205" w:type="dxa"/>
            <w:vAlign w:val="center"/>
          </w:tcPr>
          <w:p w14:paraId="5C43DFBE" w14:textId="4C090E71" w:rsidR="00AA0A8C" w:rsidRDefault="00AA0A8C" w:rsidP="007F4922">
            <w:pPr>
              <w:spacing w:after="200" w:line="276" w:lineRule="auto"/>
              <w:jc w:val="center"/>
            </w:pPr>
            <w:r>
              <w:t>Name</w:t>
            </w:r>
          </w:p>
        </w:tc>
        <w:tc>
          <w:tcPr>
            <w:tcW w:w="5888" w:type="dxa"/>
            <w:vAlign w:val="center"/>
          </w:tcPr>
          <w:p w14:paraId="32EB76AF" w14:textId="7B0CA6B2" w:rsidR="00AA0A8C" w:rsidRDefault="00AA0A8C" w:rsidP="007F4922">
            <w:pPr>
              <w:spacing w:after="200" w:line="276" w:lineRule="auto"/>
              <w:jc w:val="center"/>
            </w:pPr>
            <w:r>
              <w:t>Function</w:t>
            </w:r>
          </w:p>
        </w:tc>
      </w:tr>
      <w:tr w:rsidR="00AA0A8C" w14:paraId="2C7537B3" w14:textId="77777777" w:rsidTr="00AA0A8C">
        <w:tc>
          <w:tcPr>
            <w:tcW w:w="2205" w:type="dxa"/>
          </w:tcPr>
          <w:p w14:paraId="7592C9BA" w14:textId="77777777" w:rsidR="00AA0A8C" w:rsidRDefault="00AA0A8C" w:rsidP="007F4922">
            <w:pPr>
              <w:spacing w:after="200" w:line="276" w:lineRule="auto"/>
              <w:jc w:val="center"/>
            </w:pPr>
          </w:p>
        </w:tc>
        <w:tc>
          <w:tcPr>
            <w:tcW w:w="5888" w:type="dxa"/>
          </w:tcPr>
          <w:p w14:paraId="1B51CEBF" w14:textId="77777777" w:rsidR="00AA0A8C" w:rsidRDefault="00AA0A8C" w:rsidP="007F4922">
            <w:pPr>
              <w:spacing w:after="200" w:line="276" w:lineRule="auto"/>
              <w:jc w:val="center"/>
            </w:pPr>
          </w:p>
        </w:tc>
      </w:tr>
      <w:tr w:rsidR="00AA0A8C" w14:paraId="71F2292F" w14:textId="77777777" w:rsidTr="00AA0A8C">
        <w:tc>
          <w:tcPr>
            <w:tcW w:w="2205" w:type="dxa"/>
          </w:tcPr>
          <w:p w14:paraId="5555B1BE" w14:textId="77777777" w:rsidR="00AA0A8C" w:rsidRDefault="00AA0A8C" w:rsidP="007F4922">
            <w:pPr>
              <w:spacing w:after="200" w:line="276" w:lineRule="auto"/>
              <w:jc w:val="center"/>
            </w:pPr>
          </w:p>
        </w:tc>
        <w:tc>
          <w:tcPr>
            <w:tcW w:w="5888" w:type="dxa"/>
          </w:tcPr>
          <w:p w14:paraId="5390B810" w14:textId="77777777" w:rsidR="00AA0A8C" w:rsidRDefault="00AA0A8C" w:rsidP="007F4922">
            <w:pPr>
              <w:spacing w:after="200" w:line="276" w:lineRule="auto"/>
              <w:jc w:val="center"/>
            </w:pPr>
          </w:p>
        </w:tc>
      </w:tr>
      <w:tr w:rsidR="00AA0A8C" w14:paraId="0DE58B42" w14:textId="77777777" w:rsidTr="00AA0A8C">
        <w:tc>
          <w:tcPr>
            <w:tcW w:w="2205" w:type="dxa"/>
          </w:tcPr>
          <w:p w14:paraId="3D553469" w14:textId="77777777" w:rsidR="00AA0A8C" w:rsidRDefault="00AA0A8C" w:rsidP="007F4922">
            <w:pPr>
              <w:spacing w:after="200" w:line="276" w:lineRule="auto"/>
              <w:jc w:val="center"/>
            </w:pPr>
          </w:p>
        </w:tc>
        <w:tc>
          <w:tcPr>
            <w:tcW w:w="5888" w:type="dxa"/>
          </w:tcPr>
          <w:p w14:paraId="08C87963" w14:textId="77777777" w:rsidR="00AA0A8C" w:rsidRDefault="00AA0A8C" w:rsidP="007F4922">
            <w:pPr>
              <w:spacing w:after="200" w:line="276" w:lineRule="auto"/>
              <w:jc w:val="center"/>
            </w:pPr>
          </w:p>
        </w:tc>
      </w:tr>
      <w:tr w:rsidR="00AA0A8C" w14:paraId="5A9FDC0C" w14:textId="77777777" w:rsidTr="00AA0A8C">
        <w:tc>
          <w:tcPr>
            <w:tcW w:w="2205" w:type="dxa"/>
          </w:tcPr>
          <w:p w14:paraId="61B5FBE6" w14:textId="77777777" w:rsidR="00AA0A8C" w:rsidRDefault="00AA0A8C" w:rsidP="007F4922">
            <w:pPr>
              <w:spacing w:after="200" w:line="276" w:lineRule="auto"/>
              <w:jc w:val="center"/>
            </w:pPr>
          </w:p>
        </w:tc>
        <w:tc>
          <w:tcPr>
            <w:tcW w:w="5888" w:type="dxa"/>
          </w:tcPr>
          <w:p w14:paraId="1D8D8E7C" w14:textId="77777777" w:rsidR="00AA0A8C" w:rsidRDefault="00AA0A8C" w:rsidP="007F4922">
            <w:pPr>
              <w:spacing w:after="200" w:line="276" w:lineRule="auto"/>
              <w:jc w:val="center"/>
            </w:pPr>
          </w:p>
        </w:tc>
      </w:tr>
      <w:tr w:rsidR="00AA0A8C" w14:paraId="386520FF" w14:textId="77777777" w:rsidTr="00AA0A8C">
        <w:tc>
          <w:tcPr>
            <w:tcW w:w="2205" w:type="dxa"/>
          </w:tcPr>
          <w:p w14:paraId="71898BB1" w14:textId="77777777" w:rsidR="00AA0A8C" w:rsidRDefault="00AA0A8C" w:rsidP="007F4922">
            <w:pPr>
              <w:spacing w:after="200" w:line="276" w:lineRule="auto"/>
              <w:jc w:val="center"/>
            </w:pPr>
          </w:p>
        </w:tc>
        <w:tc>
          <w:tcPr>
            <w:tcW w:w="5888" w:type="dxa"/>
          </w:tcPr>
          <w:p w14:paraId="44C0ED87" w14:textId="77777777" w:rsidR="00AA0A8C" w:rsidRDefault="00AA0A8C" w:rsidP="007F4922">
            <w:pPr>
              <w:spacing w:after="200" w:line="276" w:lineRule="auto"/>
              <w:jc w:val="center"/>
            </w:pPr>
          </w:p>
        </w:tc>
      </w:tr>
      <w:tr w:rsidR="00AA0A8C" w14:paraId="4993FEBD" w14:textId="77777777" w:rsidTr="00AA0A8C">
        <w:tc>
          <w:tcPr>
            <w:tcW w:w="2205" w:type="dxa"/>
          </w:tcPr>
          <w:p w14:paraId="5E744820" w14:textId="77777777" w:rsidR="00AA0A8C" w:rsidRDefault="00AA0A8C" w:rsidP="007F4922">
            <w:pPr>
              <w:spacing w:after="200" w:line="276" w:lineRule="auto"/>
              <w:jc w:val="center"/>
            </w:pPr>
          </w:p>
        </w:tc>
        <w:tc>
          <w:tcPr>
            <w:tcW w:w="5888" w:type="dxa"/>
          </w:tcPr>
          <w:p w14:paraId="2DFFCE24" w14:textId="77777777" w:rsidR="00AA0A8C" w:rsidRDefault="00AA0A8C" w:rsidP="007F4922">
            <w:pPr>
              <w:spacing w:after="200" w:line="276" w:lineRule="auto"/>
              <w:jc w:val="center"/>
            </w:pPr>
          </w:p>
        </w:tc>
      </w:tr>
    </w:tbl>
    <w:p w14:paraId="220509CC" w14:textId="77777777" w:rsidR="007F4922" w:rsidRDefault="007F4922" w:rsidP="00B326CA">
      <w:pPr>
        <w:spacing w:after="200" w:line="276" w:lineRule="auto"/>
      </w:pPr>
    </w:p>
    <w:p w14:paraId="32026151" w14:textId="731A22CA" w:rsidR="002A5EFC" w:rsidRDefault="002A5EFC" w:rsidP="002A5EFC">
      <w:pPr>
        <w:pStyle w:val="SEN-Subheading-Black"/>
      </w:pPr>
      <w:r>
        <w:t>Submission Instructions:</w:t>
      </w:r>
    </w:p>
    <w:p w14:paraId="02A7ECAC" w14:textId="78046DDA" w:rsidR="00B326CA" w:rsidRPr="00B326CA" w:rsidRDefault="007F4922" w:rsidP="00B326CA">
      <w:pPr>
        <w:pStyle w:val="SEN-Subheading-Black"/>
        <w:numPr>
          <w:ilvl w:val="0"/>
          <w:numId w:val="25"/>
        </w:numPr>
        <w:rPr>
          <w:b w:val="0"/>
          <w:bCs w:val="0"/>
          <w:sz w:val="24"/>
          <w:szCs w:val="22"/>
        </w:rPr>
      </w:pPr>
      <w:r>
        <w:rPr>
          <w:b w:val="0"/>
          <w:bCs w:val="0"/>
          <w:sz w:val="24"/>
          <w:szCs w:val="22"/>
        </w:rPr>
        <w:t>Completed chart</w:t>
      </w:r>
    </w:p>
    <w:p w14:paraId="7F2F4265" w14:textId="124A6E5C" w:rsidR="00B326CA" w:rsidRPr="00B326CA" w:rsidRDefault="007F4922" w:rsidP="00B326CA">
      <w:pPr>
        <w:pStyle w:val="SEN-Subheading-Black"/>
        <w:numPr>
          <w:ilvl w:val="0"/>
          <w:numId w:val="25"/>
        </w:numPr>
        <w:rPr>
          <w:b w:val="0"/>
          <w:bCs w:val="0"/>
          <w:sz w:val="24"/>
          <w:szCs w:val="22"/>
        </w:rPr>
      </w:pPr>
      <w:r>
        <w:rPr>
          <w:b w:val="0"/>
          <w:bCs w:val="0"/>
          <w:sz w:val="24"/>
          <w:szCs w:val="22"/>
        </w:rPr>
        <w:t>Lab signed off</w:t>
      </w:r>
    </w:p>
    <w:p w14:paraId="47983EB2" w14:textId="3758641D" w:rsidR="002A5EFC" w:rsidRDefault="002A5EFC" w:rsidP="00B326CA">
      <w:pPr>
        <w:pStyle w:val="SEN-Subheading-Black"/>
      </w:pPr>
      <w:r>
        <w:t>Grade Weight:</w:t>
      </w:r>
    </w:p>
    <w:p w14:paraId="612E2A90" w14:textId="51CE90F1" w:rsidR="002A5EFC" w:rsidRPr="002A5EFC" w:rsidRDefault="002A5EFC" w:rsidP="002A5EFC">
      <w:pPr>
        <w:pStyle w:val="SEN-Text"/>
        <w:rPr>
          <w:lang w:val="en-US"/>
        </w:rPr>
      </w:pPr>
      <w:r>
        <w:rPr>
          <w:lang w:val="en-US"/>
        </w:rPr>
        <w:t>1% of Final Grade</w:t>
      </w:r>
    </w:p>
    <w:p w14:paraId="281A1265" w14:textId="2839495E" w:rsidR="002A5EFC" w:rsidRPr="002A5EFC" w:rsidRDefault="002A5EFC" w:rsidP="002A5EFC">
      <w:pPr>
        <w:rPr>
          <w:rFonts w:cs="Arial"/>
          <w:color w:val="000000" w:themeColor="text1"/>
          <w:szCs w:val="22"/>
          <w:lang w:val="en"/>
        </w:rPr>
      </w:pPr>
    </w:p>
    <w:sectPr w:rsidR="002A5EFC" w:rsidRPr="002A5EFC" w:rsidSect="001D16BF">
      <w:footerReference w:type="default" r:id="rId8"/>
      <w:pgSz w:w="12240" w:h="15840"/>
      <w:pgMar w:top="1080" w:right="1440" w:bottom="108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27368B" w14:textId="77777777" w:rsidR="00D578A7" w:rsidRDefault="00D578A7" w:rsidP="00FD5F8B">
      <w:r>
        <w:separator/>
      </w:r>
    </w:p>
  </w:endnote>
  <w:endnote w:type="continuationSeparator" w:id="0">
    <w:p w14:paraId="6C9A30D7" w14:textId="77777777" w:rsidR="00D578A7" w:rsidRDefault="00D578A7" w:rsidP="00FD5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34C52" w14:textId="15816D52" w:rsidR="00597B2C" w:rsidRPr="009425D6" w:rsidRDefault="00597B2C" w:rsidP="00366F20">
    <w:pPr>
      <w:pStyle w:val="SEN-Footer"/>
      <w:tabs>
        <w:tab w:val="left" w:pos="9257"/>
      </w:tabs>
    </w:pPr>
    <w:r>
      <w:tab/>
    </w:r>
    <w:r w:rsidR="00366F20">
      <w:tab/>
    </w:r>
    <w:r w:rsidRPr="009425D6">
      <w:fldChar w:fldCharType="begin"/>
    </w:r>
    <w:r w:rsidRPr="009425D6">
      <w:instrText xml:space="preserve"> PAGE </w:instrText>
    </w:r>
    <w:r w:rsidRPr="009425D6">
      <w:fldChar w:fldCharType="separate"/>
    </w:r>
    <w:r w:rsidR="006D5D09">
      <w:rPr>
        <w:noProof/>
      </w:rPr>
      <w:t>1</w:t>
    </w:r>
    <w:r w:rsidRPr="009425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165225" w14:textId="77777777" w:rsidR="00D578A7" w:rsidRDefault="00D578A7" w:rsidP="00FD5F8B">
      <w:r>
        <w:separator/>
      </w:r>
    </w:p>
  </w:footnote>
  <w:footnote w:type="continuationSeparator" w:id="0">
    <w:p w14:paraId="7BDA179F" w14:textId="77777777" w:rsidR="00D578A7" w:rsidRDefault="00D578A7" w:rsidP="00FD5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612B"/>
    <w:multiLevelType w:val="hybridMultilevel"/>
    <w:tmpl w:val="F38ABFE6"/>
    <w:lvl w:ilvl="0" w:tplc="62AE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E68F8"/>
    <w:multiLevelType w:val="hybridMultilevel"/>
    <w:tmpl w:val="3F7E2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2DD1"/>
    <w:multiLevelType w:val="hybridMultilevel"/>
    <w:tmpl w:val="9C889954"/>
    <w:lvl w:ilvl="0" w:tplc="B91C089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9102F"/>
    <w:multiLevelType w:val="hybridMultilevel"/>
    <w:tmpl w:val="225E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565C1"/>
    <w:multiLevelType w:val="hybridMultilevel"/>
    <w:tmpl w:val="04860AF8"/>
    <w:lvl w:ilvl="0" w:tplc="6D7CA74E">
      <w:start w:val="1"/>
      <w:numFmt w:val="decimal"/>
      <w:lvlText w:val="%1."/>
      <w:lvlJc w:val="left"/>
      <w:pPr>
        <w:ind w:left="360" w:hanging="360"/>
      </w:pPr>
      <w:rPr>
        <w:rFonts w:ascii="Arial Bold" w:hAnsi="Arial Bold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03693"/>
    <w:multiLevelType w:val="multilevel"/>
    <w:tmpl w:val="0550181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397C8F"/>
    <w:multiLevelType w:val="hybridMultilevel"/>
    <w:tmpl w:val="856C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F3807"/>
    <w:multiLevelType w:val="multilevel"/>
    <w:tmpl w:val="46522468"/>
    <w:lvl w:ilvl="0">
      <w:start w:val="1"/>
      <w:numFmt w:val="decimal"/>
      <w:lvlText w:val="%1."/>
      <w:lvlJc w:val="left"/>
      <w:pPr>
        <w:ind w:left="360" w:hanging="360"/>
      </w:pPr>
      <w:rPr>
        <w:rFonts w:ascii="Arial Bold" w:hAnsi="Arial Bold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C02B9"/>
    <w:multiLevelType w:val="multilevel"/>
    <w:tmpl w:val="2CC4E56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AF6DB6"/>
    <w:multiLevelType w:val="hybridMultilevel"/>
    <w:tmpl w:val="54C0E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94857"/>
    <w:multiLevelType w:val="multilevel"/>
    <w:tmpl w:val="F1C6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35FCB"/>
    <w:multiLevelType w:val="multilevel"/>
    <w:tmpl w:val="62AE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797648"/>
    <w:multiLevelType w:val="hybridMultilevel"/>
    <w:tmpl w:val="070828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B3D8B"/>
    <w:multiLevelType w:val="hybridMultilevel"/>
    <w:tmpl w:val="7B060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33C30"/>
    <w:multiLevelType w:val="hybridMultilevel"/>
    <w:tmpl w:val="7E306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A6B64"/>
    <w:multiLevelType w:val="hybridMultilevel"/>
    <w:tmpl w:val="06D22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BE48C1"/>
    <w:multiLevelType w:val="hybridMultilevel"/>
    <w:tmpl w:val="458A2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94443"/>
    <w:multiLevelType w:val="multilevel"/>
    <w:tmpl w:val="E66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CB4793"/>
    <w:multiLevelType w:val="hybridMultilevel"/>
    <w:tmpl w:val="3CD2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83262A"/>
    <w:multiLevelType w:val="hybridMultilevel"/>
    <w:tmpl w:val="A1DC04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F55FF7"/>
    <w:multiLevelType w:val="multilevel"/>
    <w:tmpl w:val="00E47068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6A01F5"/>
    <w:multiLevelType w:val="hybridMultilevel"/>
    <w:tmpl w:val="72603A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F6461C"/>
    <w:multiLevelType w:val="multilevel"/>
    <w:tmpl w:val="D0F0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7B17A9"/>
    <w:multiLevelType w:val="hybridMultilevel"/>
    <w:tmpl w:val="E96C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6D0600"/>
    <w:multiLevelType w:val="hybridMultilevel"/>
    <w:tmpl w:val="B40252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17"/>
  </w:num>
  <w:num w:numId="4">
    <w:abstractNumId w:val="11"/>
  </w:num>
  <w:num w:numId="5">
    <w:abstractNumId w:val="21"/>
  </w:num>
  <w:num w:numId="6">
    <w:abstractNumId w:val="12"/>
  </w:num>
  <w:num w:numId="7">
    <w:abstractNumId w:val="0"/>
  </w:num>
  <w:num w:numId="8">
    <w:abstractNumId w:val="6"/>
  </w:num>
  <w:num w:numId="9">
    <w:abstractNumId w:val="14"/>
  </w:num>
  <w:num w:numId="10">
    <w:abstractNumId w:val="9"/>
  </w:num>
  <w:num w:numId="11">
    <w:abstractNumId w:val="16"/>
  </w:num>
  <w:num w:numId="12">
    <w:abstractNumId w:val="23"/>
  </w:num>
  <w:num w:numId="13">
    <w:abstractNumId w:val="1"/>
  </w:num>
  <w:num w:numId="14">
    <w:abstractNumId w:val="2"/>
  </w:num>
  <w:num w:numId="15">
    <w:abstractNumId w:val="8"/>
  </w:num>
  <w:num w:numId="16">
    <w:abstractNumId w:val="5"/>
  </w:num>
  <w:num w:numId="17">
    <w:abstractNumId w:val="4"/>
  </w:num>
  <w:num w:numId="18">
    <w:abstractNumId w:val="20"/>
  </w:num>
  <w:num w:numId="19">
    <w:abstractNumId w:val="7"/>
  </w:num>
  <w:num w:numId="20">
    <w:abstractNumId w:val="18"/>
  </w:num>
  <w:num w:numId="21">
    <w:abstractNumId w:val="24"/>
  </w:num>
  <w:num w:numId="22">
    <w:abstractNumId w:val="15"/>
  </w:num>
  <w:num w:numId="23">
    <w:abstractNumId w:val="13"/>
  </w:num>
  <w:num w:numId="24">
    <w:abstractNumId w:val="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hideSpellingErrors/>
  <w:activeWritingStyle w:appName="MSWord" w:lang="en-US" w:vendorID="64" w:dllVersion="131078" w:nlCheck="1" w:checkStyle="1"/>
  <w:activeWritingStyle w:appName="MSWord" w:lang="en-CA" w:vendorID="64" w:dllVersion="131078" w:nlCheck="1" w:checkStyle="1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20"/>
    <w:rsid w:val="00001B18"/>
    <w:rsid w:val="00010171"/>
    <w:rsid w:val="00010FCF"/>
    <w:rsid w:val="00011C70"/>
    <w:rsid w:val="00035F34"/>
    <w:rsid w:val="00056B54"/>
    <w:rsid w:val="00074583"/>
    <w:rsid w:val="00082FAE"/>
    <w:rsid w:val="000973BA"/>
    <w:rsid w:val="000A5111"/>
    <w:rsid w:val="000D3906"/>
    <w:rsid w:val="000F2720"/>
    <w:rsid w:val="000F4B95"/>
    <w:rsid w:val="001018FC"/>
    <w:rsid w:val="00110728"/>
    <w:rsid w:val="0012347B"/>
    <w:rsid w:val="0012731F"/>
    <w:rsid w:val="0016296E"/>
    <w:rsid w:val="00166388"/>
    <w:rsid w:val="00173863"/>
    <w:rsid w:val="001769D1"/>
    <w:rsid w:val="00185062"/>
    <w:rsid w:val="00187B76"/>
    <w:rsid w:val="001A544D"/>
    <w:rsid w:val="001B77E2"/>
    <w:rsid w:val="001C27CD"/>
    <w:rsid w:val="001D0743"/>
    <w:rsid w:val="001D16BF"/>
    <w:rsid w:val="001D3565"/>
    <w:rsid w:val="001E1DA9"/>
    <w:rsid w:val="001E4C49"/>
    <w:rsid w:val="00202555"/>
    <w:rsid w:val="002467D2"/>
    <w:rsid w:val="00253E2C"/>
    <w:rsid w:val="00253E61"/>
    <w:rsid w:val="00256F15"/>
    <w:rsid w:val="002602F3"/>
    <w:rsid w:val="0027348F"/>
    <w:rsid w:val="00281814"/>
    <w:rsid w:val="002A221D"/>
    <w:rsid w:val="002A5DED"/>
    <w:rsid w:val="002A5EFC"/>
    <w:rsid w:val="002A72AB"/>
    <w:rsid w:val="002C7853"/>
    <w:rsid w:val="002D2A5E"/>
    <w:rsid w:val="002E6E03"/>
    <w:rsid w:val="002F38D3"/>
    <w:rsid w:val="002F5DB5"/>
    <w:rsid w:val="003234E1"/>
    <w:rsid w:val="003254C9"/>
    <w:rsid w:val="003275AB"/>
    <w:rsid w:val="0035756F"/>
    <w:rsid w:val="00360F68"/>
    <w:rsid w:val="00364494"/>
    <w:rsid w:val="00364641"/>
    <w:rsid w:val="00366F20"/>
    <w:rsid w:val="003809B6"/>
    <w:rsid w:val="003911E4"/>
    <w:rsid w:val="003A122C"/>
    <w:rsid w:val="003B22E4"/>
    <w:rsid w:val="003D63D0"/>
    <w:rsid w:val="0040327E"/>
    <w:rsid w:val="004362E8"/>
    <w:rsid w:val="00446339"/>
    <w:rsid w:val="004652E3"/>
    <w:rsid w:val="00470B6E"/>
    <w:rsid w:val="00481FF5"/>
    <w:rsid w:val="00496A41"/>
    <w:rsid w:val="00496AC4"/>
    <w:rsid w:val="004E1F9A"/>
    <w:rsid w:val="004E23B1"/>
    <w:rsid w:val="0054110D"/>
    <w:rsid w:val="00541F7C"/>
    <w:rsid w:val="0054310E"/>
    <w:rsid w:val="005439C1"/>
    <w:rsid w:val="00543CE1"/>
    <w:rsid w:val="00551CE9"/>
    <w:rsid w:val="00563D4B"/>
    <w:rsid w:val="00572C28"/>
    <w:rsid w:val="00583697"/>
    <w:rsid w:val="005909B9"/>
    <w:rsid w:val="005935A3"/>
    <w:rsid w:val="005979F7"/>
    <w:rsid w:val="00597B2C"/>
    <w:rsid w:val="005A4718"/>
    <w:rsid w:val="005B477D"/>
    <w:rsid w:val="005E4A48"/>
    <w:rsid w:val="006067DE"/>
    <w:rsid w:val="00616915"/>
    <w:rsid w:val="00616BE4"/>
    <w:rsid w:val="00617848"/>
    <w:rsid w:val="00623893"/>
    <w:rsid w:val="00636068"/>
    <w:rsid w:val="00660357"/>
    <w:rsid w:val="00664211"/>
    <w:rsid w:val="006779D5"/>
    <w:rsid w:val="006954D9"/>
    <w:rsid w:val="00696214"/>
    <w:rsid w:val="006B5373"/>
    <w:rsid w:val="006C1D07"/>
    <w:rsid w:val="006C2252"/>
    <w:rsid w:val="006C4A73"/>
    <w:rsid w:val="006C68A3"/>
    <w:rsid w:val="006D5D09"/>
    <w:rsid w:val="006E38EE"/>
    <w:rsid w:val="006E3922"/>
    <w:rsid w:val="006F0DF0"/>
    <w:rsid w:val="00736F49"/>
    <w:rsid w:val="0074209F"/>
    <w:rsid w:val="00744B08"/>
    <w:rsid w:val="007466CC"/>
    <w:rsid w:val="00761B8A"/>
    <w:rsid w:val="00783AE0"/>
    <w:rsid w:val="007A509B"/>
    <w:rsid w:val="007B010C"/>
    <w:rsid w:val="007B173A"/>
    <w:rsid w:val="007C0B81"/>
    <w:rsid w:val="007F4922"/>
    <w:rsid w:val="00830C43"/>
    <w:rsid w:val="008317DF"/>
    <w:rsid w:val="00832AB8"/>
    <w:rsid w:val="00845368"/>
    <w:rsid w:val="008523BC"/>
    <w:rsid w:val="00891297"/>
    <w:rsid w:val="008A33F6"/>
    <w:rsid w:val="008A6DBC"/>
    <w:rsid w:val="008E0EE0"/>
    <w:rsid w:val="008E63AC"/>
    <w:rsid w:val="008F2A7F"/>
    <w:rsid w:val="0090637A"/>
    <w:rsid w:val="009137C0"/>
    <w:rsid w:val="00913CD9"/>
    <w:rsid w:val="009425D6"/>
    <w:rsid w:val="009506A2"/>
    <w:rsid w:val="00950EF2"/>
    <w:rsid w:val="00973820"/>
    <w:rsid w:val="0097634E"/>
    <w:rsid w:val="00977154"/>
    <w:rsid w:val="00983797"/>
    <w:rsid w:val="00993E00"/>
    <w:rsid w:val="009A5480"/>
    <w:rsid w:val="009B0487"/>
    <w:rsid w:val="009C2584"/>
    <w:rsid w:val="009E5EAF"/>
    <w:rsid w:val="009E7DEE"/>
    <w:rsid w:val="009F1F3C"/>
    <w:rsid w:val="009F2C05"/>
    <w:rsid w:val="009F555C"/>
    <w:rsid w:val="009F5EF3"/>
    <w:rsid w:val="00A47B13"/>
    <w:rsid w:val="00A53C9B"/>
    <w:rsid w:val="00A72CB3"/>
    <w:rsid w:val="00AA0A8C"/>
    <w:rsid w:val="00AB48F8"/>
    <w:rsid w:val="00AB4C14"/>
    <w:rsid w:val="00AB6180"/>
    <w:rsid w:val="00AC2F8E"/>
    <w:rsid w:val="00AD2A05"/>
    <w:rsid w:val="00AE28A8"/>
    <w:rsid w:val="00AE6AFC"/>
    <w:rsid w:val="00AE7C63"/>
    <w:rsid w:val="00AF210C"/>
    <w:rsid w:val="00B247F3"/>
    <w:rsid w:val="00B275C5"/>
    <w:rsid w:val="00B32446"/>
    <w:rsid w:val="00B326CA"/>
    <w:rsid w:val="00B37CBE"/>
    <w:rsid w:val="00B40B97"/>
    <w:rsid w:val="00B52383"/>
    <w:rsid w:val="00B6185C"/>
    <w:rsid w:val="00B61AEF"/>
    <w:rsid w:val="00BA640E"/>
    <w:rsid w:val="00BB2E0F"/>
    <w:rsid w:val="00BC1315"/>
    <w:rsid w:val="00BC528E"/>
    <w:rsid w:val="00BD54D2"/>
    <w:rsid w:val="00BF43C1"/>
    <w:rsid w:val="00BF4AE3"/>
    <w:rsid w:val="00C2107B"/>
    <w:rsid w:val="00C663EC"/>
    <w:rsid w:val="00C8017D"/>
    <w:rsid w:val="00C813D3"/>
    <w:rsid w:val="00CD2385"/>
    <w:rsid w:val="00CE3D2A"/>
    <w:rsid w:val="00CF090A"/>
    <w:rsid w:val="00D1082B"/>
    <w:rsid w:val="00D56542"/>
    <w:rsid w:val="00D578A7"/>
    <w:rsid w:val="00D63715"/>
    <w:rsid w:val="00D81725"/>
    <w:rsid w:val="00D83CE1"/>
    <w:rsid w:val="00D85596"/>
    <w:rsid w:val="00D86E72"/>
    <w:rsid w:val="00D92CA0"/>
    <w:rsid w:val="00D97FF8"/>
    <w:rsid w:val="00DA1B63"/>
    <w:rsid w:val="00DA392B"/>
    <w:rsid w:val="00DE6D31"/>
    <w:rsid w:val="00E12542"/>
    <w:rsid w:val="00E23738"/>
    <w:rsid w:val="00E37C3D"/>
    <w:rsid w:val="00E44406"/>
    <w:rsid w:val="00E614CA"/>
    <w:rsid w:val="00E63D22"/>
    <w:rsid w:val="00E67882"/>
    <w:rsid w:val="00E77A8F"/>
    <w:rsid w:val="00E82221"/>
    <w:rsid w:val="00E8368F"/>
    <w:rsid w:val="00EA63E9"/>
    <w:rsid w:val="00EA7E9B"/>
    <w:rsid w:val="00EB67CB"/>
    <w:rsid w:val="00EC7C07"/>
    <w:rsid w:val="00ED4CFC"/>
    <w:rsid w:val="00EE4D12"/>
    <w:rsid w:val="00F23208"/>
    <w:rsid w:val="00F41EE4"/>
    <w:rsid w:val="00F55363"/>
    <w:rsid w:val="00F61164"/>
    <w:rsid w:val="00F934D1"/>
    <w:rsid w:val="00FA774E"/>
    <w:rsid w:val="00FB27E4"/>
    <w:rsid w:val="00FD5F8B"/>
    <w:rsid w:val="00FD757C"/>
    <w:rsid w:val="00FE0903"/>
    <w:rsid w:val="00FF0960"/>
    <w:rsid w:val="00FF518D"/>
    <w:rsid w:val="179BFEA1"/>
    <w:rsid w:val="181F53C4"/>
    <w:rsid w:val="1EE8C3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51087A"/>
  <w15:docId w15:val="{9FC7AC42-0ABF-4A77-AEE9-3629E6A0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4494"/>
    <w:rPr>
      <w:rFonts w:ascii="Arial" w:hAnsi="Arial"/>
    </w:rPr>
  </w:style>
  <w:style w:type="paragraph" w:styleId="Heading1">
    <w:name w:val="heading 1"/>
    <w:basedOn w:val="Normal"/>
    <w:link w:val="Heading1Char"/>
    <w:uiPriority w:val="9"/>
    <w:rsid w:val="001A544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rsid w:val="001A544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rsid w:val="001A544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44D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544D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544D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4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494"/>
    <w:rPr>
      <w:rFonts w:ascii="Lucida Grande" w:hAnsi="Lucida Grande" w:cs="Lucida Grande"/>
      <w:sz w:val="18"/>
      <w:szCs w:val="18"/>
    </w:rPr>
  </w:style>
  <w:style w:type="paragraph" w:customStyle="1" w:styleId="SEN-Footer">
    <w:name w:val="SEN-Footer"/>
    <w:basedOn w:val="Normal"/>
    <w:qFormat/>
    <w:rsid w:val="00AF210C"/>
    <w:pPr>
      <w:tabs>
        <w:tab w:val="right" w:pos="9360"/>
      </w:tabs>
    </w:pPr>
    <w:rPr>
      <w:rFonts w:cs="Arial"/>
      <w:sz w:val="16"/>
      <w:szCs w:val="16"/>
    </w:rPr>
  </w:style>
  <w:style w:type="paragraph" w:customStyle="1" w:styleId="SEN-Text">
    <w:name w:val="SEN-Text"/>
    <w:basedOn w:val="Normal"/>
    <w:qFormat/>
    <w:rsid w:val="00202555"/>
    <w:pPr>
      <w:spacing w:before="100" w:beforeAutospacing="1" w:after="100" w:afterAutospacing="1"/>
    </w:pPr>
    <w:rPr>
      <w:rFonts w:cs="Arial"/>
      <w:color w:val="000000" w:themeColor="text1"/>
      <w:szCs w:val="22"/>
      <w:lang w:val="en"/>
    </w:rPr>
  </w:style>
  <w:style w:type="paragraph" w:customStyle="1" w:styleId="SEN-Subheading-Black">
    <w:name w:val="SEN-Subheading-Black"/>
    <w:basedOn w:val="Normal"/>
    <w:next w:val="SEN-Text"/>
    <w:qFormat/>
    <w:rsid w:val="008A33F6"/>
    <w:pPr>
      <w:spacing w:before="100" w:beforeAutospacing="1" w:after="100" w:afterAutospacing="1"/>
    </w:pPr>
    <w:rPr>
      <w:rFonts w:cs="Arial"/>
      <w:b/>
      <w:bCs/>
      <w:color w:val="000000" w:themeColor="text1"/>
      <w:sz w:val="28"/>
    </w:rPr>
  </w:style>
  <w:style w:type="paragraph" w:customStyle="1" w:styleId="SEN-Heading-Black">
    <w:name w:val="SEN-Heading-Black"/>
    <w:basedOn w:val="Normal"/>
    <w:next w:val="SEN-Subheading-Red"/>
    <w:qFormat/>
    <w:rsid w:val="00E614CA"/>
    <w:pPr>
      <w:spacing w:before="100" w:beforeAutospacing="1" w:after="100" w:afterAutospacing="1"/>
      <w:outlineLvl w:val="2"/>
    </w:pPr>
    <w:rPr>
      <w:rFonts w:eastAsia="Times New Roman" w:cs="Arial"/>
      <w:b/>
      <w:bCs/>
      <w:color w:val="000000" w:themeColor="text1"/>
      <w:sz w:val="36"/>
    </w:rPr>
  </w:style>
  <w:style w:type="paragraph" w:customStyle="1" w:styleId="SEN-Subheading-Red">
    <w:name w:val="SEN-Subheading-Red"/>
    <w:basedOn w:val="SEN-Heading-Red"/>
    <w:next w:val="SEN-Text"/>
    <w:qFormat/>
    <w:rsid w:val="00E614CA"/>
    <w:rPr>
      <w:sz w:val="28"/>
    </w:rPr>
  </w:style>
  <w:style w:type="paragraph" w:customStyle="1" w:styleId="SEN-Heading-Red">
    <w:name w:val="SEN-Heading-Red"/>
    <w:basedOn w:val="Normal"/>
    <w:next w:val="SEN-Subheading-Black"/>
    <w:qFormat/>
    <w:rsid w:val="00364494"/>
    <w:pPr>
      <w:spacing w:before="100" w:beforeAutospacing="1" w:after="100" w:afterAutospacing="1"/>
      <w:outlineLvl w:val="1"/>
    </w:pPr>
    <w:rPr>
      <w:rFonts w:eastAsia="Times New Roman" w:cs="Arial"/>
      <w:b/>
      <w:color w:val="E50000"/>
      <w:kern w:val="36"/>
      <w:sz w:val="36"/>
      <w:szCs w:val="28"/>
      <w:lang w:val="en-CA"/>
    </w:rPr>
  </w:style>
  <w:style w:type="paragraph" w:customStyle="1" w:styleId="SEN-Title">
    <w:name w:val="SEN-Title"/>
    <w:basedOn w:val="Normal"/>
    <w:qFormat/>
    <w:rsid w:val="005A4718"/>
    <w:pPr>
      <w:spacing w:before="100" w:beforeAutospacing="1" w:after="100" w:afterAutospacing="1"/>
      <w:outlineLvl w:val="1"/>
    </w:pPr>
    <w:rPr>
      <w:rFonts w:eastAsia="Times New Roman" w:cs="Arial"/>
      <w:b/>
      <w:bCs/>
      <w:kern w:val="36"/>
      <w:sz w:val="44"/>
      <w:szCs w:val="44"/>
      <w:lang w:val="en-CA"/>
    </w:rPr>
  </w:style>
  <w:style w:type="paragraph" w:customStyle="1" w:styleId="SEN-Chart-Subtitle">
    <w:name w:val="SEN-Chart-Subtitle"/>
    <w:basedOn w:val="Normal"/>
    <w:qFormat/>
    <w:rsid w:val="002A72AB"/>
    <w:rPr>
      <w:rFonts w:eastAsia="Times New Roman" w:cs="Arial"/>
      <w:b/>
      <w:bCs/>
      <w:sz w:val="20"/>
      <w:szCs w:val="20"/>
    </w:rPr>
  </w:style>
  <w:style w:type="paragraph" w:customStyle="1" w:styleId="SEN-Chart-Text">
    <w:name w:val="SEN-Chart-Text"/>
    <w:basedOn w:val="Normal"/>
    <w:qFormat/>
    <w:rsid w:val="002A72AB"/>
    <w:rPr>
      <w:rFonts w:eastAsia="Times New Roman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597B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F2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36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F20"/>
    <w:rPr>
      <w:rFonts w:ascii="Arial" w:hAnsi="Arial"/>
    </w:rPr>
  </w:style>
  <w:style w:type="table" w:styleId="TableGrid">
    <w:name w:val="Table Grid"/>
    <w:basedOn w:val="TableNormal"/>
    <w:uiPriority w:val="59"/>
    <w:rsid w:val="007F4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710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5948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6423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29468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4625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trinh\Downloads\Seneca-Report-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DB8D6A-CD6A-4CD8-8458-EE680AF13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Seneca-Report-Template (1).dotx</Template>
  <TotalTime>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Report Template</vt:lpstr>
    </vt:vector>
  </TitlesOfParts>
  <Company>Seneca College</Company>
  <LinksUpToDate>false</LinksUpToDate>
  <CharactersWithSpaces>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Report Template</dc:title>
  <dc:creator>David Trinh</dc:creator>
  <cp:lastModifiedBy>ITS</cp:lastModifiedBy>
  <cp:revision>2</cp:revision>
  <cp:lastPrinted>2013-06-28T15:16:00Z</cp:lastPrinted>
  <dcterms:created xsi:type="dcterms:W3CDTF">2019-12-05T15:46:00Z</dcterms:created>
  <dcterms:modified xsi:type="dcterms:W3CDTF">2019-12-05T15:46:00Z</dcterms:modified>
</cp:coreProperties>
</file>