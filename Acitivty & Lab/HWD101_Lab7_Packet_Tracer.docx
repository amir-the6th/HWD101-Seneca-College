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54BCBE" w14:textId="23659520" w:rsidR="00173863" w:rsidRDefault="00FC723E" w:rsidP="00FC723E">
      <w:pPr>
        <w:pStyle w:val="SEN-Heading-Black"/>
      </w:pPr>
      <w:r>
        <w:t xml:space="preserve">HWD101: </w:t>
      </w:r>
      <w:r w:rsidR="007F4922">
        <w:t xml:space="preserve">Lab </w:t>
      </w:r>
      <w:r w:rsidR="004830EA">
        <w:t>#7</w:t>
      </w:r>
    </w:p>
    <w:p w14:paraId="57D98FBA" w14:textId="40CC509B" w:rsidR="00173863" w:rsidRDefault="00A61A31" w:rsidP="00FC723E">
      <w:pPr>
        <w:pStyle w:val="SEN-Heading-Red"/>
      </w:pPr>
      <w:r>
        <w:t>IP Addressing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B5CF339" w14:textId="4B34E967" w:rsidR="00AD682D" w:rsidRDefault="00163907" w:rsidP="00A94030">
      <w:r>
        <w:t xml:space="preserve">Using Packet Tracer, familiarize </w:t>
      </w:r>
      <w:r w:rsidR="007F1B76">
        <w:t xml:space="preserve">yourself with IP addressing and networking </w:t>
      </w:r>
      <w:r w:rsidR="003904E1">
        <w:t>components</w:t>
      </w:r>
      <w:r w:rsidR="007F1B76">
        <w:t>.</w:t>
      </w:r>
    </w:p>
    <w:p w14:paraId="11E4929D" w14:textId="13A755EF" w:rsidR="00B85E75" w:rsidRDefault="00B85E75" w:rsidP="00B85E75">
      <w:pPr>
        <w:pStyle w:val="SEN-Subheading-Black"/>
      </w:pPr>
      <w:r>
        <w:t>Pre-Lab:</w:t>
      </w:r>
    </w:p>
    <w:p w14:paraId="08D94E8E" w14:textId="15DCE555" w:rsidR="00B85E75" w:rsidRDefault="00B85E75" w:rsidP="00A94030">
      <w:r>
        <w:t>Watch video on Packet Tracer.</w:t>
      </w:r>
    </w:p>
    <w:p w14:paraId="15987C15" w14:textId="27E184D5" w:rsidR="00B85E75" w:rsidRDefault="009719A5" w:rsidP="00B85E75">
      <w:pPr>
        <w:pStyle w:val="ListParagraph"/>
        <w:numPr>
          <w:ilvl w:val="0"/>
          <w:numId w:val="37"/>
        </w:numPr>
      </w:pPr>
      <w:hyperlink r:id="rId8" w:history="1">
        <w:r w:rsidR="00B85E75" w:rsidRPr="00B85E75">
          <w:rPr>
            <w:rStyle w:val="Hyperlink"/>
          </w:rPr>
          <w:t>Packet Tracer</w:t>
        </w:r>
      </w:hyperlink>
    </w:p>
    <w:p w14:paraId="61C84260" w14:textId="3EE6C330" w:rsidR="002A5EFC" w:rsidRDefault="002A5EFC" w:rsidP="002A5EFC">
      <w:pPr>
        <w:pStyle w:val="SEN-Subheading-Black"/>
      </w:pPr>
      <w:r>
        <w:t>Activity:</w:t>
      </w:r>
    </w:p>
    <w:p w14:paraId="5A71E18A" w14:textId="406EC1D9" w:rsidR="00EF1F46" w:rsidRDefault="004830EA" w:rsidP="004830EA">
      <w:pPr>
        <w:pStyle w:val="SEN-Text"/>
      </w:pPr>
      <w:r>
        <w:t xml:space="preserve">Create a network using a </w:t>
      </w:r>
      <w:r w:rsidR="002332BB">
        <w:t>S</w:t>
      </w:r>
      <w:r>
        <w:t xml:space="preserve">witch </w:t>
      </w:r>
      <w:r w:rsidR="002332BB">
        <w:t xml:space="preserve">[Model 2960] </w:t>
      </w:r>
      <w:r>
        <w:t xml:space="preserve">and 2 computers. </w:t>
      </w:r>
      <w:r w:rsidR="00EF1F46">
        <w:t xml:space="preserve">Choose a number between 1 and 10 for both ? </w:t>
      </w:r>
      <w:bookmarkStart w:id="0" w:name="_GoBack"/>
      <w:bookmarkEnd w:id="0"/>
      <w:r w:rsidR="00EF1F46">
        <w:t>?</w:t>
      </w:r>
    </w:p>
    <w:p w14:paraId="6C88A94F" w14:textId="236DA564" w:rsidR="00926026" w:rsidRDefault="006F6834" w:rsidP="007848FC">
      <w:pPr>
        <w:pStyle w:val="SEN-Text"/>
        <w:numPr>
          <w:ilvl w:val="0"/>
          <w:numId w:val="37"/>
        </w:numPr>
      </w:pPr>
      <w:r>
        <w:t>IP address: example</w:t>
      </w:r>
      <w:r w:rsidR="00EF1F46">
        <w:t>:</w:t>
      </w:r>
      <w:r>
        <w:t xml:space="preserve">   </w:t>
      </w:r>
      <w:r w:rsidR="00EF1F46">
        <w:t>192.168.?.?</w:t>
      </w:r>
      <w:r w:rsidR="007848FC">
        <w:t xml:space="preserve"> / 24</w:t>
      </w:r>
      <w:r>
        <w:t xml:space="preserve"> </w:t>
      </w:r>
    </w:p>
    <w:p w14:paraId="525F4507" w14:textId="462281BA" w:rsidR="0083102C" w:rsidRDefault="0083102C" w:rsidP="00F147EC">
      <w:pPr>
        <w:pStyle w:val="SEN-Text"/>
      </w:pPr>
      <w:r>
        <w:t>Assign a HOST# of “0”.</w:t>
      </w:r>
      <w:r w:rsidR="00F147EC">
        <w:t xml:space="preserve"> </w:t>
      </w:r>
      <w:r>
        <w:t xml:space="preserve">Did this work? Explain. </w:t>
      </w:r>
    </w:p>
    <w:p w14:paraId="21E11101" w14:textId="4E2226C6" w:rsidR="0083102C" w:rsidRDefault="0083102C" w:rsidP="00F147EC">
      <w:pPr>
        <w:pStyle w:val="SEN-Text"/>
      </w:pPr>
      <w:r>
        <w:t>Assign a HOST# of “255”.</w:t>
      </w:r>
      <w:r w:rsidR="00F147EC">
        <w:t xml:space="preserve"> </w:t>
      </w:r>
      <w:r>
        <w:t xml:space="preserve">Did this work? Explain. </w:t>
      </w:r>
    </w:p>
    <w:p w14:paraId="753DFCCE" w14:textId="062BB42B" w:rsidR="004830EA" w:rsidRDefault="0083102C" w:rsidP="004830EA">
      <w:pPr>
        <w:pStyle w:val="SEN-Text"/>
      </w:pPr>
      <w:r>
        <w:t>Correct the issue and d</w:t>
      </w:r>
      <w:r w:rsidR="004830EA">
        <w:t xml:space="preserve">emonstrate the 2 computers can PING each other. </w:t>
      </w:r>
    </w:p>
    <w:p w14:paraId="55AB7EE8" w14:textId="6E233EC0" w:rsidR="00897732" w:rsidRDefault="00897732" w:rsidP="004830EA">
      <w:pPr>
        <w:pStyle w:val="SEN-Text"/>
      </w:pPr>
      <w:r>
        <w:t>Create the same network but use a crossover cable instead of a switch.</w:t>
      </w:r>
    </w:p>
    <w:p w14:paraId="4DEC42E8" w14:textId="77777777" w:rsidR="00163907" w:rsidRDefault="00163907" w:rsidP="00163907">
      <w:pPr>
        <w:pStyle w:val="SEN-Text"/>
        <w:numPr>
          <w:ilvl w:val="0"/>
          <w:numId w:val="36"/>
        </w:numPr>
      </w:pPr>
      <w:r>
        <w:t xml:space="preserve">What type of cable is used to connect 2 PCs together? </w:t>
      </w:r>
    </w:p>
    <w:p w14:paraId="7BCFA754" w14:textId="77777777" w:rsidR="00163907" w:rsidRDefault="00163907" w:rsidP="00163907">
      <w:pPr>
        <w:pStyle w:val="SEN-Text"/>
        <w:numPr>
          <w:ilvl w:val="0"/>
          <w:numId w:val="36"/>
        </w:numPr>
      </w:pPr>
      <w:r>
        <w:t xml:space="preserve">What type of cable is used to connect a PC to a switch? </w:t>
      </w:r>
    </w:p>
    <w:p w14:paraId="685334AE" w14:textId="77777777" w:rsidR="00163907" w:rsidRDefault="00163907" w:rsidP="00163907">
      <w:pPr>
        <w:pStyle w:val="SEN-Text"/>
        <w:numPr>
          <w:ilvl w:val="0"/>
          <w:numId w:val="36"/>
        </w:numPr>
      </w:pPr>
      <w:r>
        <w:t>What type of cable is used to connect a switch to a router?</w:t>
      </w:r>
    </w:p>
    <w:p w14:paraId="5B18D818" w14:textId="77777777" w:rsidR="00163907" w:rsidRDefault="00163907" w:rsidP="00163907">
      <w:pPr>
        <w:pStyle w:val="SEN-Text"/>
        <w:numPr>
          <w:ilvl w:val="0"/>
          <w:numId w:val="36"/>
        </w:numPr>
      </w:pPr>
      <w:r>
        <w:t>What type of cable is used to connect a router to a router?</w:t>
      </w:r>
    </w:p>
    <w:p w14:paraId="4AE249FF" w14:textId="77777777" w:rsidR="00163907" w:rsidRDefault="00163907" w:rsidP="00163907">
      <w:pPr>
        <w:pStyle w:val="SEN-Text"/>
        <w:numPr>
          <w:ilvl w:val="0"/>
          <w:numId w:val="36"/>
        </w:numPr>
      </w:pPr>
      <w:r>
        <w:t xml:space="preserve">What is an advantage of using a switch instead of a crossover cable? </w:t>
      </w:r>
    </w:p>
    <w:p w14:paraId="663D9B3E" w14:textId="77777777" w:rsidR="00163907" w:rsidRDefault="00163907" w:rsidP="00163907">
      <w:pPr>
        <w:pStyle w:val="SEN-Text"/>
        <w:numPr>
          <w:ilvl w:val="0"/>
          <w:numId w:val="36"/>
        </w:numPr>
      </w:pPr>
      <w:r>
        <w:t xml:space="preserve">What is a disadvantage of using a switch instead of a crossover cable? </w:t>
      </w:r>
    </w:p>
    <w:p w14:paraId="32026151" w14:textId="731A22CA" w:rsidR="002A5EFC" w:rsidRDefault="002A5EFC" w:rsidP="002A5EFC">
      <w:pPr>
        <w:pStyle w:val="SEN-Subheading-Black"/>
      </w:pPr>
      <w:r>
        <w:t>Submission Instructions:</w:t>
      </w:r>
    </w:p>
    <w:p w14:paraId="28B444B7" w14:textId="665B874F" w:rsidR="00815BD6" w:rsidRDefault="00DF4A67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Questions Completed</w:t>
      </w:r>
    </w:p>
    <w:p w14:paraId="1C041ADA" w14:textId="0E730DBF" w:rsidR="00A94030" w:rsidRDefault="00DF4A67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Demonstration Completed</w:t>
      </w:r>
    </w:p>
    <w:p w14:paraId="25618CBE" w14:textId="77777777" w:rsidR="00A94030" w:rsidRDefault="00A94030" w:rsidP="00A94030">
      <w:pPr>
        <w:pStyle w:val="ListParagraph"/>
        <w:numPr>
          <w:ilvl w:val="0"/>
          <w:numId w:val="31"/>
        </w:numPr>
        <w:spacing w:after="200" w:line="276" w:lineRule="auto"/>
      </w:pPr>
      <w:r>
        <w:t>Lab signed off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281A1265" w14:textId="27C01E29" w:rsidR="002A5EFC" w:rsidRPr="002A5EFC" w:rsidRDefault="00E954E5" w:rsidP="0070118D">
      <w:pPr>
        <w:pStyle w:val="SEN-Text"/>
      </w:pPr>
      <w:r>
        <w:rPr>
          <w:lang w:val="en-US"/>
        </w:rPr>
        <w:t>1</w:t>
      </w:r>
      <w:r w:rsidR="002A5EFC">
        <w:rPr>
          <w:lang w:val="en-US"/>
        </w:rPr>
        <w:t>% of Final Grade</w:t>
      </w:r>
    </w:p>
    <w:sectPr w:rsidR="002A5EFC" w:rsidRPr="002A5EFC" w:rsidSect="001D16BF">
      <w:footerReference w:type="default" r:id="rId9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6B5E8" w14:textId="77777777" w:rsidR="009719A5" w:rsidRDefault="009719A5" w:rsidP="00FD5F8B">
      <w:r>
        <w:separator/>
      </w:r>
    </w:p>
  </w:endnote>
  <w:endnote w:type="continuationSeparator" w:id="0">
    <w:p w14:paraId="4F0F10DD" w14:textId="77777777" w:rsidR="009719A5" w:rsidRDefault="009719A5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34C52" w14:textId="3012EF68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F147EC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E86215" w14:textId="77777777" w:rsidR="009719A5" w:rsidRDefault="009719A5" w:rsidP="00FD5F8B">
      <w:r>
        <w:separator/>
      </w:r>
    </w:p>
  </w:footnote>
  <w:footnote w:type="continuationSeparator" w:id="0">
    <w:p w14:paraId="6256A151" w14:textId="77777777" w:rsidR="009719A5" w:rsidRDefault="009719A5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44D"/>
    <w:multiLevelType w:val="hybridMultilevel"/>
    <w:tmpl w:val="0686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6771"/>
    <w:multiLevelType w:val="hybridMultilevel"/>
    <w:tmpl w:val="3AF420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B3760"/>
    <w:multiLevelType w:val="hybridMultilevel"/>
    <w:tmpl w:val="CC9E5876"/>
    <w:lvl w:ilvl="0" w:tplc="F8C8AF5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96AA1"/>
    <w:multiLevelType w:val="hybridMultilevel"/>
    <w:tmpl w:val="B71C4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5AB4099"/>
    <w:multiLevelType w:val="hybridMultilevel"/>
    <w:tmpl w:val="2BFE2B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079E4"/>
    <w:multiLevelType w:val="hybridMultilevel"/>
    <w:tmpl w:val="E46478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E06B05"/>
    <w:multiLevelType w:val="hybridMultilevel"/>
    <w:tmpl w:val="F84639E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015686"/>
    <w:multiLevelType w:val="hybridMultilevel"/>
    <w:tmpl w:val="735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565660"/>
    <w:multiLevelType w:val="hybridMultilevel"/>
    <w:tmpl w:val="6C92A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C73799"/>
    <w:multiLevelType w:val="hybridMultilevel"/>
    <w:tmpl w:val="4C4A32A4"/>
    <w:lvl w:ilvl="0" w:tplc="3A44D6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FF154B"/>
    <w:multiLevelType w:val="hybridMultilevel"/>
    <w:tmpl w:val="2E6C50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E66B69"/>
    <w:multiLevelType w:val="hybridMultilevel"/>
    <w:tmpl w:val="EFB0D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79461A"/>
    <w:multiLevelType w:val="hybridMultilevel"/>
    <w:tmpl w:val="C8A612EA"/>
    <w:lvl w:ilvl="0" w:tplc="D93ECF7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8F747E"/>
    <w:multiLevelType w:val="hybridMultilevel"/>
    <w:tmpl w:val="6030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6"/>
  </w:num>
  <w:num w:numId="3">
    <w:abstractNumId w:val="25"/>
  </w:num>
  <w:num w:numId="4">
    <w:abstractNumId w:val="17"/>
  </w:num>
  <w:num w:numId="5">
    <w:abstractNumId w:val="33"/>
  </w:num>
  <w:num w:numId="6">
    <w:abstractNumId w:val="18"/>
  </w:num>
  <w:num w:numId="7">
    <w:abstractNumId w:val="1"/>
  </w:num>
  <w:num w:numId="8">
    <w:abstractNumId w:val="10"/>
  </w:num>
  <w:num w:numId="9">
    <w:abstractNumId w:val="22"/>
  </w:num>
  <w:num w:numId="10">
    <w:abstractNumId w:val="14"/>
  </w:num>
  <w:num w:numId="11">
    <w:abstractNumId w:val="24"/>
  </w:num>
  <w:num w:numId="12">
    <w:abstractNumId w:val="37"/>
  </w:num>
  <w:num w:numId="13">
    <w:abstractNumId w:val="2"/>
  </w:num>
  <w:num w:numId="14">
    <w:abstractNumId w:val="3"/>
  </w:num>
  <w:num w:numId="15">
    <w:abstractNumId w:val="12"/>
  </w:num>
  <w:num w:numId="16">
    <w:abstractNumId w:val="8"/>
  </w:num>
  <w:num w:numId="17">
    <w:abstractNumId w:val="6"/>
  </w:num>
  <w:num w:numId="18">
    <w:abstractNumId w:val="32"/>
  </w:num>
  <w:num w:numId="19">
    <w:abstractNumId w:val="11"/>
  </w:num>
  <w:num w:numId="20">
    <w:abstractNumId w:val="28"/>
  </w:num>
  <w:num w:numId="21">
    <w:abstractNumId w:val="38"/>
  </w:num>
  <w:num w:numId="22">
    <w:abstractNumId w:val="23"/>
  </w:num>
  <w:num w:numId="23">
    <w:abstractNumId w:val="19"/>
  </w:num>
  <w:num w:numId="24">
    <w:abstractNumId w:val="4"/>
  </w:num>
  <w:num w:numId="25">
    <w:abstractNumId w:val="31"/>
  </w:num>
  <w:num w:numId="26">
    <w:abstractNumId w:val="7"/>
  </w:num>
  <w:num w:numId="27">
    <w:abstractNumId w:val="29"/>
  </w:num>
  <w:num w:numId="28">
    <w:abstractNumId w:val="34"/>
  </w:num>
  <w:num w:numId="29">
    <w:abstractNumId w:val="5"/>
  </w:num>
  <w:num w:numId="30">
    <w:abstractNumId w:val="35"/>
  </w:num>
  <w:num w:numId="31">
    <w:abstractNumId w:val="20"/>
  </w:num>
  <w:num w:numId="32">
    <w:abstractNumId w:val="27"/>
  </w:num>
  <w:num w:numId="33">
    <w:abstractNumId w:val="9"/>
  </w:num>
  <w:num w:numId="34">
    <w:abstractNumId w:val="13"/>
  </w:num>
  <w:num w:numId="35">
    <w:abstractNumId w:val="30"/>
  </w:num>
  <w:num w:numId="36">
    <w:abstractNumId w:val="0"/>
  </w:num>
  <w:num w:numId="37">
    <w:abstractNumId w:val="26"/>
  </w:num>
  <w:num w:numId="38">
    <w:abstractNumId w:val="21"/>
  </w:num>
  <w:num w:numId="3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activeWritingStyle w:appName="MSWord" w:lang="en-US" w:vendorID="64" w:dllVersion="131078" w:nlCheck="1" w:checkStyle="1"/>
  <w:activeWritingStyle w:appName="MSWord" w:lang="en-CA" w:vendorID="64" w:dllVersion="131078" w:nlCheck="1" w:checkStyle="1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F20"/>
    <w:rsid w:val="00001B18"/>
    <w:rsid w:val="000066EC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2720"/>
    <w:rsid w:val="000F4B95"/>
    <w:rsid w:val="001018FC"/>
    <w:rsid w:val="00110728"/>
    <w:rsid w:val="0012347B"/>
    <w:rsid w:val="0012731F"/>
    <w:rsid w:val="0016296E"/>
    <w:rsid w:val="00163907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0379C"/>
    <w:rsid w:val="002332BB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04E1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830EA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909B9"/>
    <w:rsid w:val="005935A3"/>
    <w:rsid w:val="005979F7"/>
    <w:rsid w:val="00597B2C"/>
    <w:rsid w:val="005A4718"/>
    <w:rsid w:val="005B477D"/>
    <w:rsid w:val="005D05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0724"/>
    <w:rsid w:val="006D5D09"/>
    <w:rsid w:val="006E38EE"/>
    <w:rsid w:val="006E3922"/>
    <w:rsid w:val="006F0DF0"/>
    <w:rsid w:val="006F6834"/>
    <w:rsid w:val="0070118D"/>
    <w:rsid w:val="00736F49"/>
    <w:rsid w:val="0074209F"/>
    <w:rsid w:val="00744B08"/>
    <w:rsid w:val="007466CC"/>
    <w:rsid w:val="00761B8A"/>
    <w:rsid w:val="00783AE0"/>
    <w:rsid w:val="007848FC"/>
    <w:rsid w:val="007A509B"/>
    <w:rsid w:val="007B010C"/>
    <w:rsid w:val="007B173A"/>
    <w:rsid w:val="007C0B81"/>
    <w:rsid w:val="007F1B76"/>
    <w:rsid w:val="007F4922"/>
    <w:rsid w:val="00815BD6"/>
    <w:rsid w:val="00830C43"/>
    <w:rsid w:val="0083102C"/>
    <w:rsid w:val="008317DF"/>
    <w:rsid w:val="00832AB8"/>
    <w:rsid w:val="008523BC"/>
    <w:rsid w:val="00891297"/>
    <w:rsid w:val="00897732"/>
    <w:rsid w:val="008A33F6"/>
    <w:rsid w:val="008A6DBC"/>
    <w:rsid w:val="008E0EE0"/>
    <w:rsid w:val="008E63AC"/>
    <w:rsid w:val="008F2A7F"/>
    <w:rsid w:val="0090637A"/>
    <w:rsid w:val="009137C0"/>
    <w:rsid w:val="00913CD9"/>
    <w:rsid w:val="00926026"/>
    <w:rsid w:val="009425D6"/>
    <w:rsid w:val="009506A2"/>
    <w:rsid w:val="00950EF2"/>
    <w:rsid w:val="009719A5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61A31"/>
    <w:rsid w:val="00A72CB3"/>
    <w:rsid w:val="00A94030"/>
    <w:rsid w:val="00AB48F8"/>
    <w:rsid w:val="00AB4C14"/>
    <w:rsid w:val="00AB6180"/>
    <w:rsid w:val="00AC2F8E"/>
    <w:rsid w:val="00AD2A05"/>
    <w:rsid w:val="00AD682D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452BA"/>
    <w:rsid w:val="00B52383"/>
    <w:rsid w:val="00B6185C"/>
    <w:rsid w:val="00B61AEF"/>
    <w:rsid w:val="00B85E75"/>
    <w:rsid w:val="00BA640E"/>
    <w:rsid w:val="00BB2E0F"/>
    <w:rsid w:val="00BC1315"/>
    <w:rsid w:val="00BC528E"/>
    <w:rsid w:val="00BD54D2"/>
    <w:rsid w:val="00BF43C1"/>
    <w:rsid w:val="00BF4AE3"/>
    <w:rsid w:val="00C2107B"/>
    <w:rsid w:val="00C663EC"/>
    <w:rsid w:val="00C8017D"/>
    <w:rsid w:val="00C813D3"/>
    <w:rsid w:val="00CD2385"/>
    <w:rsid w:val="00CE3D2A"/>
    <w:rsid w:val="00CF090A"/>
    <w:rsid w:val="00D1082B"/>
    <w:rsid w:val="00D558F7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DF4A67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954E5"/>
    <w:rsid w:val="00EA63E9"/>
    <w:rsid w:val="00EA7E9B"/>
    <w:rsid w:val="00EB67CB"/>
    <w:rsid w:val="00EC7C07"/>
    <w:rsid w:val="00ED2CC2"/>
    <w:rsid w:val="00ED2E25"/>
    <w:rsid w:val="00ED4CFC"/>
    <w:rsid w:val="00EE4D12"/>
    <w:rsid w:val="00EF1F46"/>
    <w:rsid w:val="00F147EC"/>
    <w:rsid w:val="00F23208"/>
    <w:rsid w:val="00F41EE4"/>
    <w:rsid w:val="00F55363"/>
    <w:rsid w:val="00F61164"/>
    <w:rsid w:val="00F934D1"/>
    <w:rsid w:val="00FA774E"/>
    <w:rsid w:val="00FB27E4"/>
    <w:rsid w:val="00FC723E"/>
    <w:rsid w:val="00FD5F8B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A6B06836-6192-4175-A3F8-A6525EBE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558F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F4A67"/>
    <w:rPr>
      <w:rFonts w:eastAsiaTheme="minorHAnsi" w:cstheme="minorHAnsi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Cisco-Routers-tutorials/Packet-Tracer/674597/722495-4.html?org=senecacollege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514711-8E8B-4BF9-BB86-FA2A9DE9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6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1185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ITS</cp:lastModifiedBy>
  <cp:revision>3</cp:revision>
  <cp:lastPrinted>2013-06-28T15:16:00Z</cp:lastPrinted>
  <dcterms:created xsi:type="dcterms:W3CDTF">2019-12-05T17:42:00Z</dcterms:created>
  <dcterms:modified xsi:type="dcterms:W3CDTF">2019-12-05T17:48:00Z</dcterms:modified>
</cp:coreProperties>
</file>