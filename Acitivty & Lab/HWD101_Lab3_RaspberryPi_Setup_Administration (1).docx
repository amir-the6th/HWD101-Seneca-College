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54BCBE" w14:textId="2D2A6C67" w:rsidR="00173863" w:rsidRDefault="00BF1E73" w:rsidP="00BF1E73">
      <w:pPr>
        <w:pStyle w:val="SEN-Heading-Black"/>
      </w:pPr>
      <w:r>
        <w:t xml:space="preserve">HWD101: </w:t>
      </w:r>
      <w:r w:rsidR="007F4922">
        <w:t xml:space="preserve">Lab </w:t>
      </w:r>
      <w:r w:rsidR="0070118D">
        <w:t>#3</w:t>
      </w:r>
    </w:p>
    <w:p w14:paraId="57D98FBA" w14:textId="37D4DC8E" w:rsidR="00173863" w:rsidRDefault="0070118D" w:rsidP="00BF1E73">
      <w:pPr>
        <w:pStyle w:val="SEN-Heading-Red"/>
      </w:pPr>
      <w:r>
        <w:t>Raspberry Pi</w:t>
      </w:r>
      <w:r w:rsidR="009D2BBF">
        <w:t xml:space="preserve"> Setup</w:t>
      </w:r>
    </w:p>
    <w:p w14:paraId="4E4EE37B" w14:textId="088A9A27" w:rsidR="00173863" w:rsidRDefault="002A5EFC" w:rsidP="00173863">
      <w:pPr>
        <w:pStyle w:val="SEN-Subheading-Black"/>
      </w:pPr>
      <w:r>
        <w:t>Purpose:</w:t>
      </w:r>
    </w:p>
    <w:p w14:paraId="208DDFFC" w14:textId="21C120AC" w:rsidR="0070118D" w:rsidRDefault="0070118D" w:rsidP="0070118D">
      <w:r>
        <w:t xml:space="preserve">Setup </w:t>
      </w:r>
      <w:r w:rsidR="00066152">
        <w:t xml:space="preserve">and update </w:t>
      </w:r>
      <w:r>
        <w:t>your Raspbe</w:t>
      </w:r>
      <w:r w:rsidR="00066152">
        <w:t>rry Pi and perform some basic administration.</w:t>
      </w:r>
    </w:p>
    <w:p w14:paraId="36294FD6" w14:textId="190D8EDA" w:rsidR="006C465E" w:rsidRDefault="006C465E" w:rsidP="006C465E">
      <w:pPr>
        <w:pStyle w:val="SEN-Subheading-Black"/>
      </w:pPr>
      <w:r>
        <w:t>Pre-Lab:</w:t>
      </w:r>
    </w:p>
    <w:p w14:paraId="69E88A46" w14:textId="736A5FD8" w:rsidR="006C465E" w:rsidRDefault="006C465E" w:rsidP="006C465E">
      <w:pPr>
        <w:pStyle w:val="ListParagraph"/>
        <w:numPr>
          <w:ilvl w:val="0"/>
          <w:numId w:val="31"/>
        </w:numPr>
      </w:pPr>
      <w:r>
        <w:t>Bring Raspbe</w:t>
      </w:r>
      <w:r w:rsidR="00246947">
        <w:t>rry Pi with accessories / equip</w:t>
      </w:r>
      <w:r>
        <w:t>ment</w:t>
      </w:r>
    </w:p>
    <w:p w14:paraId="61C84260" w14:textId="3EE6C330" w:rsidR="002A5EFC" w:rsidRDefault="002A5EFC" w:rsidP="002A5EFC">
      <w:pPr>
        <w:pStyle w:val="SEN-Subheading-Black"/>
      </w:pPr>
      <w:r>
        <w:t>Activity:</w:t>
      </w:r>
    </w:p>
    <w:p w14:paraId="30F2625C" w14:textId="26DD1A0F" w:rsidR="0070118D" w:rsidRDefault="00246947" w:rsidP="0070118D">
      <w:pPr>
        <w:pStyle w:val="ListParagraph"/>
        <w:numPr>
          <w:ilvl w:val="0"/>
          <w:numId w:val="28"/>
        </w:numPr>
        <w:spacing w:after="160" w:line="259" w:lineRule="auto"/>
      </w:pPr>
      <w:r>
        <w:t>Take out the Pi</w:t>
      </w:r>
      <w:r w:rsidR="0070118D">
        <w:t xml:space="preserve"> from the anti-static bag.</w:t>
      </w:r>
    </w:p>
    <w:p w14:paraId="5DB43132" w14:textId="6EEF04A7" w:rsidR="0070118D" w:rsidRDefault="0070118D" w:rsidP="0070118D">
      <w:pPr>
        <w:pStyle w:val="ListParagraph"/>
        <w:numPr>
          <w:ilvl w:val="0"/>
          <w:numId w:val="28"/>
        </w:numPr>
        <w:spacing w:after="160" w:line="259" w:lineRule="auto"/>
      </w:pPr>
      <w:r>
        <w:t xml:space="preserve">Cover </w:t>
      </w:r>
      <w:r w:rsidR="00246947">
        <w:t xml:space="preserve">the </w:t>
      </w:r>
      <w:r>
        <w:t xml:space="preserve">2 major chips on front side with </w:t>
      </w:r>
      <w:r w:rsidR="00246947">
        <w:t>heat-sinks (if the Pi</w:t>
      </w:r>
      <w:r w:rsidR="00D475D4">
        <w:t xml:space="preserve"> comes with one).</w:t>
      </w:r>
    </w:p>
    <w:p w14:paraId="64D039D5" w14:textId="63137D19" w:rsidR="0070118D" w:rsidRDefault="00246947" w:rsidP="0070118D">
      <w:pPr>
        <w:pStyle w:val="ListParagraph"/>
        <w:numPr>
          <w:ilvl w:val="0"/>
          <w:numId w:val="28"/>
        </w:numPr>
        <w:spacing w:after="160" w:line="259" w:lineRule="auto"/>
      </w:pPr>
      <w:r>
        <w:t xml:space="preserve">Don’t </w:t>
      </w:r>
      <w:r w:rsidR="0070118D">
        <w:t>put</w:t>
      </w:r>
      <w:r>
        <w:t xml:space="preserve"> the Pi </w:t>
      </w:r>
      <w:r w:rsidR="0070118D">
        <w:t>in the case right away, but when you put it down on table, make sure you use the bottom part of the case, or the anti-static bag.</w:t>
      </w:r>
    </w:p>
    <w:p w14:paraId="23478516" w14:textId="131EE282" w:rsidR="0070118D" w:rsidRDefault="00246947" w:rsidP="0070118D">
      <w:pPr>
        <w:pStyle w:val="ListParagraph"/>
        <w:numPr>
          <w:ilvl w:val="0"/>
          <w:numId w:val="28"/>
        </w:numPr>
        <w:spacing w:after="160" w:line="259" w:lineRule="auto"/>
      </w:pPr>
      <w:r>
        <w:t>Take the micro-</w:t>
      </w:r>
      <w:proofErr w:type="spellStart"/>
      <w:r>
        <w:t>sd</w:t>
      </w:r>
      <w:proofErr w:type="spellEnd"/>
      <w:r>
        <w:t xml:space="preserve"> out of the holder and put it into the Pi</w:t>
      </w:r>
      <w:r w:rsidR="0070118D">
        <w:t xml:space="preserve"> micro-SD slot.</w:t>
      </w:r>
    </w:p>
    <w:p w14:paraId="09C95544" w14:textId="1DC44CA6" w:rsidR="0070118D" w:rsidRDefault="0070118D" w:rsidP="0070118D">
      <w:pPr>
        <w:pStyle w:val="ListParagraph"/>
        <w:numPr>
          <w:ilvl w:val="0"/>
          <w:numId w:val="28"/>
        </w:numPr>
        <w:spacing w:after="160" w:line="259" w:lineRule="auto"/>
      </w:pPr>
      <w:r>
        <w:t xml:space="preserve">Connect the HDMI cable, keyboard, </w:t>
      </w:r>
      <w:r w:rsidR="00246947">
        <w:t xml:space="preserve">network, </w:t>
      </w:r>
      <w:r>
        <w:t>mouse FIRST before the power cable.</w:t>
      </w:r>
    </w:p>
    <w:p w14:paraId="601B40B3" w14:textId="1EA6838E" w:rsidR="00246947" w:rsidRPr="00246947" w:rsidRDefault="00246947" w:rsidP="0070118D">
      <w:pPr>
        <w:pStyle w:val="ListParagraph"/>
        <w:numPr>
          <w:ilvl w:val="0"/>
          <w:numId w:val="28"/>
        </w:numPr>
        <w:spacing w:after="160" w:line="259" w:lineRule="auto"/>
        <w:rPr>
          <w:b/>
        </w:rPr>
      </w:pPr>
      <w:r w:rsidRPr="00246947">
        <w:rPr>
          <w:b/>
        </w:rPr>
        <w:t xml:space="preserve">The power to the Pi is the last thing that is plugged in and the first thing </w:t>
      </w:r>
      <w:proofErr w:type="gramStart"/>
      <w:r w:rsidRPr="00246947">
        <w:rPr>
          <w:b/>
        </w:rPr>
        <w:t>that</w:t>
      </w:r>
      <w:proofErr w:type="gramEnd"/>
      <w:r w:rsidRPr="00246947">
        <w:rPr>
          <w:b/>
        </w:rPr>
        <w:t xml:space="preserve"> you plug out!</w:t>
      </w:r>
    </w:p>
    <w:p w14:paraId="50452048" w14:textId="52A6B284" w:rsidR="0070118D" w:rsidRDefault="0070118D" w:rsidP="0070118D">
      <w:pPr>
        <w:pStyle w:val="ListParagraph"/>
        <w:numPr>
          <w:ilvl w:val="0"/>
          <w:numId w:val="28"/>
        </w:numPr>
        <w:spacing w:after="160" w:line="259" w:lineRule="auto"/>
      </w:pPr>
      <w:r>
        <w:t xml:space="preserve">NOOBS (New out of the box) is the installer file that will give you a graphic display. </w:t>
      </w:r>
    </w:p>
    <w:p w14:paraId="06F44E1D" w14:textId="008A44FA" w:rsidR="0070118D" w:rsidRDefault="0070118D" w:rsidP="0070118D">
      <w:pPr>
        <w:pStyle w:val="ListParagraph"/>
        <w:numPr>
          <w:ilvl w:val="0"/>
          <w:numId w:val="28"/>
        </w:numPr>
        <w:spacing w:after="160" w:line="259" w:lineRule="auto"/>
      </w:pPr>
      <w:r>
        <w:t xml:space="preserve">You may see multiple applications that you can select inside of NOOBS, but </w:t>
      </w:r>
      <w:r w:rsidR="002250B7">
        <w:t xml:space="preserve">choose the </w:t>
      </w:r>
      <w:proofErr w:type="spellStart"/>
      <w:r w:rsidR="002250B7">
        <w:t>Raspian</w:t>
      </w:r>
      <w:proofErr w:type="spellEnd"/>
      <w:r w:rsidR="002250B7">
        <w:t xml:space="preserve"> distribution, (usually the first one)</w:t>
      </w:r>
      <w:r>
        <w:t xml:space="preserve"> and then press INSTALL.</w:t>
      </w:r>
    </w:p>
    <w:p w14:paraId="65656DD9" w14:textId="0D0B885B" w:rsidR="0070118D" w:rsidRDefault="002250B7" w:rsidP="0070118D">
      <w:pPr>
        <w:pStyle w:val="ListParagraph"/>
        <w:numPr>
          <w:ilvl w:val="0"/>
          <w:numId w:val="28"/>
        </w:numPr>
        <w:spacing w:after="160" w:line="259" w:lineRule="auto"/>
      </w:pPr>
      <w:r>
        <w:t xml:space="preserve">This may take 1 to 1 ½ </w:t>
      </w:r>
      <w:r w:rsidR="00246947">
        <w:t xml:space="preserve">hours </w:t>
      </w:r>
      <w:r w:rsidR="0070118D">
        <w:t xml:space="preserve">to install the </w:t>
      </w:r>
      <w:proofErr w:type="spellStart"/>
      <w:r w:rsidR="0070118D">
        <w:t>Debian</w:t>
      </w:r>
      <w:proofErr w:type="spellEnd"/>
      <w:r w:rsidR="0070118D">
        <w:t xml:space="preserve"> distribution that </w:t>
      </w:r>
      <w:r w:rsidR="00246947">
        <w:t>is designed for the Raspberry Pi</w:t>
      </w:r>
      <w:r w:rsidR="0070118D">
        <w:t>.</w:t>
      </w:r>
    </w:p>
    <w:p w14:paraId="7F340A53" w14:textId="77777777" w:rsidR="0070118D" w:rsidRDefault="0070118D" w:rsidP="0070118D">
      <w:pPr>
        <w:pStyle w:val="ListParagraph"/>
        <w:numPr>
          <w:ilvl w:val="0"/>
          <w:numId w:val="28"/>
        </w:numPr>
        <w:spacing w:after="160" w:line="259" w:lineRule="auto"/>
      </w:pPr>
      <w:r>
        <w:t xml:space="preserve">The machine will reboot, and then come up into the </w:t>
      </w:r>
      <w:proofErr w:type="spellStart"/>
      <w:r>
        <w:t>Raspian</w:t>
      </w:r>
      <w:proofErr w:type="spellEnd"/>
      <w:r>
        <w:t xml:space="preserve"> Desktop.</w:t>
      </w:r>
    </w:p>
    <w:p w14:paraId="0A7D12F5" w14:textId="5D35B70C" w:rsidR="0070118D" w:rsidRDefault="0070118D" w:rsidP="0070118D">
      <w:pPr>
        <w:pStyle w:val="ListParagraph"/>
        <w:numPr>
          <w:ilvl w:val="0"/>
          <w:numId w:val="28"/>
        </w:numPr>
        <w:spacing w:after="160" w:line="259" w:lineRule="auto"/>
      </w:pPr>
      <w:r>
        <w:t>Take a look at some of the soft</w:t>
      </w:r>
      <w:r w:rsidR="00246947">
        <w:t>ware that is installed on the Pi</w:t>
      </w:r>
      <w:r>
        <w:t xml:space="preserve"> by default (Chromium, </w:t>
      </w:r>
      <w:proofErr w:type="spellStart"/>
      <w:r>
        <w:t>LibraOffice</w:t>
      </w:r>
      <w:proofErr w:type="spellEnd"/>
      <w:r>
        <w:t>).</w:t>
      </w:r>
    </w:p>
    <w:p w14:paraId="544ED556" w14:textId="4E6489AA" w:rsidR="00D475D4" w:rsidRDefault="00D475D4" w:rsidP="0070118D">
      <w:pPr>
        <w:pStyle w:val="ListParagraph"/>
        <w:numPr>
          <w:ilvl w:val="0"/>
          <w:numId w:val="28"/>
        </w:numPr>
        <w:spacing w:after="160" w:line="259" w:lineRule="auto"/>
      </w:pPr>
      <w:r>
        <w:t>Ensure an Internet</w:t>
      </w:r>
      <w:r w:rsidR="00246947">
        <w:t xml:space="preserve"> connection is present on the Pi</w:t>
      </w:r>
      <w:r>
        <w:t xml:space="preserve">. Try opening a browser and launching a website. </w:t>
      </w:r>
    </w:p>
    <w:p w14:paraId="7B4CFDC4" w14:textId="2B4206CD" w:rsidR="0070118D" w:rsidRPr="00B309D9" w:rsidRDefault="0070118D" w:rsidP="0070118D">
      <w:pPr>
        <w:pStyle w:val="ListParagraph"/>
        <w:numPr>
          <w:ilvl w:val="0"/>
          <w:numId w:val="28"/>
        </w:numPr>
        <w:spacing w:after="160" w:line="259" w:lineRule="auto"/>
        <w:rPr>
          <w:b/>
          <w:i/>
          <w:color w:val="FF0000"/>
        </w:rPr>
      </w:pPr>
      <w:r w:rsidRPr="00B309D9">
        <w:rPr>
          <w:b/>
          <w:i/>
          <w:color w:val="FF0000"/>
        </w:rPr>
        <w:t>WARNING: This can take over 60 minutes to complete</w:t>
      </w:r>
      <w:r w:rsidR="00D475D4">
        <w:rPr>
          <w:b/>
          <w:i/>
          <w:color w:val="FF0000"/>
        </w:rPr>
        <w:t>!</w:t>
      </w:r>
    </w:p>
    <w:p w14:paraId="53B05451" w14:textId="77777777" w:rsidR="0070118D" w:rsidRDefault="0070118D" w:rsidP="0070118D">
      <w:pPr>
        <w:pStyle w:val="ListParagraph"/>
        <w:spacing w:after="160" w:line="259" w:lineRule="auto"/>
      </w:pPr>
      <w:r>
        <w:t xml:space="preserve">Bring up the terminal window and type in the following: </w:t>
      </w:r>
    </w:p>
    <w:p w14:paraId="52A6291D" w14:textId="1680A27C" w:rsidR="00246947" w:rsidRDefault="00246947" w:rsidP="0070118D">
      <w:pPr>
        <w:pStyle w:val="ListParagraph"/>
        <w:numPr>
          <w:ilvl w:val="1"/>
          <w:numId w:val="28"/>
        </w:numPr>
        <w:spacing w:after="160" w:line="259" w:lineRule="auto"/>
      </w:pPr>
      <w:proofErr w:type="spellStart"/>
      <w:r>
        <w:t>sudo</w:t>
      </w:r>
      <w:proofErr w:type="spellEnd"/>
      <w:r>
        <w:t xml:space="preserve"> apt-get </w:t>
      </w:r>
      <w:r w:rsidR="00852D5A">
        <w:t>clean all</w:t>
      </w:r>
    </w:p>
    <w:p w14:paraId="2E9F9B0B" w14:textId="14A32A9B" w:rsidR="0070118D" w:rsidRDefault="0070118D" w:rsidP="0070118D">
      <w:pPr>
        <w:pStyle w:val="ListParagraph"/>
        <w:numPr>
          <w:ilvl w:val="1"/>
          <w:numId w:val="28"/>
        </w:numPr>
        <w:spacing w:after="160" w:line="259" w:lineRule="auto"/>
      </w:pPr>
      <w:proofErr w:type="spellStart"/>
      <w:r>
        <w:t>sudo</w:t>
      </w:r>
      <w:proofErr w:type="spellEnd"/>
      <w:r>
        <w:t xml:space="preserve"> apt-get update</w:t>
      </w:r>
    </w:p>
    <w:p w14:paraId="3C0BB2E3" w14:textId="4733ACC3" w:rsidR="00066152" w:rsidRDefault="0070118D" w:rsidP="0070118D">
      <w:pPr>
        <w:pStyle w:val="ListParagraph"/>
        <w:numPr>
          <w:ilvl w:val="1"/>
          <w:numId w:val="28"/>
        </w:numPr>
        <w:spacing w:after="160" w:line="259" w:lineRule="auto"/>
      </w:pPr>
      <w:proofErr w:type="spellStart"/>
      <w:r>
        <w:t>sudo</w:t>
      </w:r>
      <w:proofErr w:type="spellEnd"/>
      <w:r>
        <w:t xml:space="preserve"> apt-get upgrade</w:t>
      </w:r>
    </w:p>
    <w:p w14:paraId="24779533" w14:textId="0B45D79C" w:rsidR="00246947" w:rsidRDefault="00246947" w:rsidP="0070118D">
      <w:pPr>
        <w:pStyle w:val="ListParagraph"/>
        <w:numPr>
          <w:ilvl w:val="1"/>
          <w:numId w:val="28"/>
        </w:numPr>
        <w:spacing w:after="160" w:line="259" w:lineRule="auto"/>
      </w:pPr>
      <w:proofErr w:type="spellStart"/>
      <w:r>
        <w:t>sudo</w:t>
      </w:r>
      <w:proofErr w:type="spellEnd"/>
      <w:r>
        <w:t xml:space="preserve"> apt-get </w:t>
      </w:r>
      <w:proofErr w:type="spellStart"/>
      <w:r>
        <w:t>dist</w:t>
      </w:r>
      <w:proofErr w:type="spellEnd"/>
      <w:r>
        <w:t>-upgrade</w:t>
      </w:r>
    </w:p>
    <w:p w14:paraId="0EE1FE7C" w14:textId="77777777" w:rsidR="00066152" w:rsidRDefault="00066152">
      <w:r>
        <w:br w:type="page"/>
      </w:r>
    </w:p>
    <w:p w14:paraId="75058974" w14:textId="250D4751" w:rsidR="00066152" w:rsidRDefault="00852D5A" w:rsidP="00066152">
      <w:pPr>
        <w:pStyle w:val="ListParagraph"/>
        <w:numPr>
          <w:ilvl w:val="0"/>
          <w:numId w:val="28"/>
        </w:numPr>
      </w:pPr>
      <w:r>
        <w:lastRenderedPageBreak/>
        <w:t>Reb</w:t>
      </w:r>
      <w:r w:rsidR="002250B7">
        <w:t xml:space="preserve">oot </w:t>
      </w:r>
      <w:r w:rsidR="00066152">
        <w:t>you</w:t>
      </w:r>
      <w:r>
        <w:t xml:space="preserve">r Raspberry Pi </w:t>
      </w:r>
    </w:p>
    <w:p w14:paraId="22059C91" w14:textId="5C51D0A7" w:rsidR="00066152" w:rsidRDefault="00066152" w:rsidP="00066152">
      <w:pPr>
        <w:pStyle w:val="ListParagraph"/>
        <w:numPr>
          <w:ilvl w:val="0"/>
          <w:numId w:val="28"/>
        </w:numPr>
        <w:spacing w:after="160" w:line="259" w:lineRule="auto"/>
      </w:pPr>
      <w:r>
        <w:t>Take a look at the various icons and investigate some of the software</w:t>
      </w:r>
      <w:r w:rsidR="00852D5A">
        <w:t xml:space="preserve"> that is installed by Default. </w:t>
      </w:r>
      <w:r>
        <w:t>Write down some of the applications that you find for future reference.</w:t>
      </w:r>
    </w:p>
    <w:p w14:paraId="4C543D5E" w14:textId="5CD94763" w:rsidR="00066152" w:rsidRDefault="00066152" w:rsidP="00066152">
      <w:pPr>
        <w:pStyle w:val="ListParagraph"/>
        <w:numPr>
          <w:ilvl w:val="0"/>
          <w:numId w:val="28"/>
        </w:numPr>
        <w:spacing w:after="160" w:line="259" w:lineRule="auto"/>
      </w:pPr>
      <w:r w:rsidRPr="00191BD3">
        <w:t>On the right-hand side, you should locate the Bluetooth icon, a</w:t>
      </w:r>
      <w:r w:rsidR="00852D5A">
        <w:t xml:space="preserve">s well as the networking icon. </w:t>
      </w:r>
      <w:r w:rsidRPr="00191BD3">
        <w:t>Hover over the Networking icon and recor</w:t>
      </w:r>
      <w:r>
        <w:t>d the information displayed.</w:t>
      </w:r>
    </w:p>
    <w:p w14:paraId="56C31F0E" w14:textId="635A0199" w:rsidR="00066152" w:rsidRDefault="00066152" w:rsidP="00066152">
      <w:pPr>
        <w:pStyle w:val="ListParagraph"/>
        <w:numPr>
          <w:ilvl w:val="0"/>
          <w:numId w:val="28"/>
        </w:numPr>
        <w:spacing w:after="160" w:line="259" w:lineRule="auto"/>
      </w:pPr>
      <w:r w:rsidRPr="00191BD3">
        <w:t>Click on the networking icon</w:t>
      </w:r>
      <w:r w:rsidR="00852D5A">
        <w:t xml:space="preserve">. </w:t>
      </w:r>
      <w:r w:rsidRPr="00191BD3">
        <w:t xml:space="preserve">Write down the various </w:t>
      </w:r>
      <w:r>
        <w:t>options displayed.</w:t>
      </w:r>
    </w:p>
    <w:p w14:paraId="168B491C" w14:textId="6EE35FFB" w:rsidR="00066152" w:rsidRDefault="00066152" w:rsidP="00066152">
      <w:pPr>
        <w:pStyle w:val="ListParagraph"/>
        <w:numPr>
          <w:ilvl w:val="0"/>
          <w:numId w:val="28"/>
        </w:numPr>
        <w:spacing w:after="160" w:line="259" w:lineRule="auto"/>
      </w:pPr>
      <w:r w:rsidRPr="00191BD3">
        <w:rPr>
          <w:b/>
          <w:color w:val="FF0000"/>
        </w:rPr>
        <w:t>VERY CAREFULLY</w:t>
      </w:r>
      <w:r w:rsidRPr="00191BD3">
        <w:rPr>
          <w:color w:val="FF0000"/>
        </w:rPr>
        <w:t xml:space="preserve"> </w:t>
      </w:r>
      <w:r w:rsidRPr="00191BD3">
        <w:t xml:space="preserve">– unplug the network </w:t>
      </w:r>
      <w:r w:rsidR="00CB3A16">
        <w:t>cable</w:t>
      </w:r>
      <w:r w:rsidRPr="00191BD3">
        <w:t xml:space="preserve"> from the</w:t>
      </w:r>
      <w:r w:rsidR="00852D5A">
        <w:t xml:space="preserve"> back of the desktop computer. </w:t>
      </w:r>
      <w:r w:rsidRPr="00191BD3">
        <w:t xml:space="preserve">Plug it into the Network </w:t>
      </w:r>
      <w:r w:rsidR="00582C55">
        <w:t>Port</w:t>
      </w:r>
      <w:r w:rsidRPr="00191BD3">
        <w:t xml:space="preserve"> on your Raspberr</w:t>
      </w:r>
      <w:r w:rsidR="00852D5A">
        <w:t xml:space="preserve">y Pi. </w:t>
      </w:r>
    </w:p>
    <w:p w14:paraId="788075A9" w14:textId="7935126D" w:rsidR="00066152" w:rsidRDefault="00066152" w:rsidP="00066152">
      <w:pPr>
        <w:pStyle w:val="ListParagraph"/>
        <w:numPr>
          <w:ilvl w:val="0"/>
          <w:numId w:val="28"/>
        </w:numPr>
        <w:spacing w:after="160" w:line="259" w:lineRule="auto"/>
      </w:pPr>
      <w:r w:rsidRPr="00191BD3">
        <w:t>Click on</w:t>
      </w:r>
      <w:r w:rsidR="00852D5A">
        <w:t xml:space="preserve"> the icon for the Web Browser. </w:t>
      </w:r>
      <w:r w:rsidRPr="00191BD3">
        <w:t xml:space="preserve">Chromium is the ‘Chrome </w:t>
      </w:r>
      <w:r w:rsidR="00852D5A">
        <w:t xml:space="preserve">version’ for the Raspberry Pi. </w:t>
      </w:r>
      <w:r>
        <w:t>Update</w:t>
      </w:r>
      <w:r w:rsidRPr="00191BD3">
        <w:t xml:space="preserve"> the version of Chrome on your device.  </w:t>
      </w:r>
    </w:p>
    <w:p w14:paraId="732EC0F6" w14:textId="70209F0B" w:rsidR="00066152" w:rsidRDefault="00066152" w:rsidP="00066152">
      <w:pPr>
        <w:pStyle w:val="ListParagraph"/>
        <w:numPr>
          <w:ilvl w:val="0"/>
          <w:numId w:val="28"/>
        </w:numPr>
        <w:spacing w:after="160" w:line="259" w:lineRule="auto"/>
      </w:pPr>
      <w:r w:rsidRPr="00191BD3">
        <w:t xml:space="preserve">Click on the icon that </w:t>
      </w:r>
      <w:r>
        <w:t>looks like a command prompt (i.e. &gt;_</w:t>
      </w:r>
      <w:r w:rsidR="00852D5A">
        <w:t xml:space="preserve">). This is the terminal window. </w:t>
      </w:r>
      <w:r w:rsidRPr="00191BD3">
        <w:t>If you are familiar with Windows, it is like the “command prompt” (or cmd.exe).</w:t>
      </w:r>
    </w:p>
    <w:p w14:paraId="63ADA536" w14:textId="42F53D7D" w:rsidR="00066152" w:rsidRDefault="00066152" w:rsidP="00066152">
      <w:pPr>
        <w:pStyle w:val="ListParagraph"/>
        <w:numPr>
          <w:ilvl w:val="0"/>
          <w:numId w:val="28"/>
        </w:numPr>
        <w:spacing w:after="160" w:line="259" w:lineRule="auto"/>
      </w:pPr>
      <w:r w:rsidRPr="00191BD3">
        <w:t>In order to administer this machine (that is, to see special information about it and to make changes to the configuration of the machine) we need to log in to t</w:t>
      </w:r>
      <w:r w:rsidR="00852D5A">
        <w:t xml:space="preserve">his machine as a “Super User.” </w:t>
      </w:r>
      <w:r w:rsidRPr="00191BD3">
        <w:t>This user i</w:t>
      </w:r>
      <w:r w:rsidR="00852D5A">
        <w:t xml:space="preserve">s also called the “Root” user. </w:t>
      </w:r>
      <w:r w:rsidRPr="00191BD3">
        <w:t>As a security measure the Super User or Root user account has</w:t>
      </w:r>
      <w:r w:rsidR="00852D5A">
        <w:t xml:space="preserve"> had the password blanked out. </w:t>
      </w:r>
      <w:r w:rsidRPr="00191BD3">
        <w:t>We need to creat</w:t>
      </w:r>
      <w:r w:rsidR="00852D5A">
        <w:t xml:space="preserve">e a password for this account. </w:t>
      </w:r>
      <w:r w:rsidRPr="00191BD3">
        <w:t>Type the following command:</w:t>
      </w:r>
    </w:p>
    <w:p w14:paraId="17A7EE99" w14:textId="2614B498" w:rsidR="00066152" w:rsidRDefault="00066152" w:rsidP="00066152">
      <w:pPr>
        <w:spacing w:after="160" w:line="259" w:lineRule="auto"/>
        <w:ind w:left="720"/>
        <w:rPr>
          <w:b/>
        </w:rPr>
      </w:pPr>
      <w:proofErr w:type="spellStart"/>
      <w:proofErr w:type="gramStart"/>
      <w:r w:rsidRPr="00191BD3">
        <w:rPr>
          <w:b/>
        </w:rPr>
        <w:t>sudo</w:t>
      </w:r>
      <w:proofErr w:type="spellEnd"/>
      <w:proofErr w:type="gramEnd"/>
      <w:r w:rsidRPr="00191BD3">
        <w:rPr>
          <w:b/>
        </w:rPr>
        <w:t xml:space="preserve"> </w:t>
      </w:r>
      <w:proofErr w:type="spellStart"/>
      <w:r w:rsidRPr="00191BD3">
        <w:rPr>
          <w:b/>
        </w:rPr>
        <w:t>passwd</w:t>
      </w:r>
      <w:proofErr w:type="spellEnd"/>
    </w:p>
    <w:p w14:paraId="3581B2C1" w14:textId="692DE22C" w:rsidR="00066152" w:rsidRDefault="00066152" w:rsidP="00066152">
      <w:pPr>
        <w:spacing w:after="160" w:line="259" w:lineRule="auto"/>
        <w:ind w:left="720"/>
      </w:pPr>
      <w:r w:rsidRPr="00191BD3">
        <w:t>You will be</w:t>
      </w:r>
      <w:r w:rsidR="00852D5A">
        <w:t xml:space="preserve"> prompted to enter a password. </w:t>
      </w:r>
      <w:r w:rsidRPr="00191BD3">
        <w:t xml:space="preserve">Type in a password (You MUST remember this </w:t>
      </w:r>
      <w:r w:rsidR="00852D5A">
        <w:t>password) and press the Enter</w:t>
      </w:r>
      <w:r w:rsidR="002250B7">
        <w:t xml:space="preserve"> key</w:t>
      </w:r>
      <w:r w:rsidR="00852D5A">
        <w:t xml:space="preserve">. </w:t>
      </w:r>
      <w:r w:rsidRPr="00191BD3">
        <w:t>You will be asked to confirm the password, so type it in again.</w:t>
      </w:r>
    </w:p>
    <w:p w14:paraId="61AFBE06" w14:textId="105D7DDC" w:rsidR="00066152" w:rsidRDefault="00066152" w:rsidP="00066152">
      <w:pPr>
        <w:pStyle w:val="ListParagraph"/>
        <w:numPr>
          <w:ilvl w:val="0"/>
          <w:numId w:val="28"/>
        </w:numPr>
        <w:spacing w:after="160" w:line="259" w:lineRule="auto"/>
      </w:pPr>
      <w:r>
        <w:t>When launching the terminal, the following is displayed in the prompt:</w:t>
      </w:r>
    </w:p>
    <w:p w14:paraId="2E19D0BC" w14:textId="4F9499C8" w:rsidR="00066152" w:rsidRPr="00191BD3" w:rsidRDefault="00066152" w:rsidP="00066152">
      <w:pPr>
        <w:spacing w:after="160" w:line="259" w:lineRule="auto"/>
        <w:ind w:left="720"/>
        <w:rPr>
          <w:b/>
        </w:rPr>
      </w:pPr>
      <w:proofErr w:type="spellStart"/>
      <w:r w:rsidRPr="00191BD3">
        <w:rPr>
          <w:b/>
        </w:rPr>
        <w:t>pi@raspberrypi</w:t>
      </w:r>
      <w:proofErr w:type="spellEnd"/>
    </w:p>
    <w:p w14:paraId="2F698CFF" w14:textId="77777777" w:rsidR="00066152" w:rsidRDefault="00066152" w:rsidP="00066152">
      <w:pPr>
        <w:spacing w:after="160" w:line="259" w:lineRule="auto"/>
        <w:ind w:left="720"/>
      </w:pPr>
      <w:r>
        <w:t>“</w:t>
      </w:r>
      <w:proofErr w:type="gramStart"/>
      <w:r>
        <w:t>pi</w:t>
      </w:r>
      <w:proofErr w:type="gramEnd"/>
      <w:r>
        <w:t>” represents the account currently logged into the system</w:t>
      </w:r>
      <w:r>
        <w:br/>
        <w:t>“</w:t>
      </w:r>
      <w:proofErr w:type="spellStart"/>
      <w:r>
        <w:t>raspberrypi</w:t>
      </w:r>
      <w:proofErr w:type="spellEnd"/>
      <w:r>
        <w:t>” represents the name of the system</w:t>
      </w:r>
    </w:p>
    <w:p w14:paraId="7F52DE29" w14:textId="60C1B324" w:rsidR="00066152" w:rsidRPr="00A94030" w:rsidRDefault="00066152" w:rsidP="00066152">
      <w:pPr>
        <w:pStyle w:val="ListParagraph"/>
        <w:numPr>
          <w:ilvl w:val="0"/>
          <w:numId w:val="28"/>
        </w:numPr>
        <w:spacing w:after="160" w:line="259" w:lineRule="auto"/>
        <w:rPr>
          <w:b/>
        </w:rPr>
      </w:pPr>
      <w:r>
        <w:t>We will switc</w:t>
      </w:r>
      <w:r w:rsidR="00852D5A">
        <w:t xml:space="preserve">h to the ‘super user account’. </w:t>
      </w:r>
      <w:r>
        <w:t xml:space="preserve">Type: </w:t>
      </w:r>
      <w:proofErr w:type="spellStart"/>
      <w:r w:rsidRPr="00A94030">
        <w:rPr>
          <w:b/>
        </w:rPr>
        <w:t>su</w:t>
      </w:r>
      <w:proofErr w:type="spellEnd"/>
      <w:r>
        <w:rPr>
          <w:b/>
        </w:rPr>
        <w:t xml:space="preserve"> </w:t>
      </w:r>
      <w:r>
        <w:t>and press enter.</w:t>
      </w:r>
    </w:p>
    <w:p w14:paraId="2921CEB2" w14:textId="14C4A4F1" w:rsidR="00066152" w:rsidRDefault="00066152" w:rsidP="00066152">
      <w:pPr>
        <w:pStyle w:val="ListParagraph"/>
        <w:numPr>
          <w:ilvl w:val="0"/>
          <w:numId w:val="28"/>
        </w:numPr>
        <w:spacing w:after="160" w:line="259" w:lineRule="auto"/>
      </w:pPr>
      <w:r>
        <w:t>You will be prompted for the password for this account. T</w:t>
      </w:r>
      <w:r w:rsidRPr="00191BD3">
        <w:t xml:space="preserve">ype in the password that you set when you typed in </w:t>
      </w:r>
      <w:r>
        <w:t>“</w:t>
      </w:r>
      <w:proofErr w:type="spellStart"/>
      <w:r w:rsidRPr="00191BD3">
        <w:t>sudo</w:t>
      </w:r>
      <w:proofErr w:type="spellEnd"/>
      <w:r w:rsidRPr="00191BD3">
        <w:t xml:space="preserve"> </w:t>
      </w:r>
      <w:proofErr w:type="spellStart"/>
      <w:r w:rsidRPr="00191BD3">
        <w:t>passwd</w:t>
      </w:r>
      <w:proofErr w:type="spellEnd"/>
      <w:r>
        <w:t>”</w:t>
      </w:r>
      <w:r w:rsidR="00852D5A">
        <w:t xml:space="preserve">. </w:t>
      </w:r>
      <w:r w:rsidRPr="002250B7">
        <w:rPr>
          <w:b/>
        </w:rPr>
        <w:t>NOTICE THE</w:t>
      </w:r>
      <w:r w:rsidR="00852D5A" w:rsidRPr="002250B7">
        <w:rPr>
          <w:b/>
        </w:rPr>
        <w:t xml:space="preserve"> CHANGE IN THE COMMAND PROMPT.</w:t>
      </w:r>
      <w:r w:rsidR="00852D5A">
        <w:t xml:space="preserve"> </w:t>
      </w:r>
      <w:r>
        <w:t xml:space="preserve">What is the new command prompt? </w:t>
      </w:r>
    </w:p>
    <w:p w14:paraId="110349A0" w14:textId="0BF7ABF3" w:rsidR="00066152" w:rsidRDefault="00066152" w:rsidP="00066152">
      <w:pPr>
        <w:pStyle w:val="ListParagraph"/>
        <w:numPr>
          <w:ilvl w:val="0"/>
          <w:numId w:val="28"/>
        </w:numPr>
        <w:spacing w:after="160" w:line="259" w:lineRule="auto"/>
      </w:pPr>
      <w:r>
        <w:t>We will change the name of the Raspberry</w:t>
      </w:r>
      <w:r w:rsidR="00852D5A">
        <w:t xml:space="preserve"> Pi. </w:t>
      </w:r>
      <w:r>
        <w:t>Type in the following command:</w:t>
      </w:r>
    </w:p>
    <w:p w14:paraId="462C3320" w14:textId="5334817F" w:rsidR="00066152" w:rsidRPr="004C0E98" w:rsidRDefault="00066152" w:rsidP="00066152">
      <w:pPr>
        <w:pStyle w:val="ListParagraph"/>
        <w:spacing w:after="160" w:line="259" w:lineRule="auto"/>
        <w:rPr>
          <w:b/>
        </w:rPr>
      </w:pPr>
      <w:bookmarkStart w:id="0" w:name="_GoBack"/>
      <w:bookmarkEnd w:id="0"/>
      <w:r w:rsidRPr="004C0E98">
        <w:rPr>
          <w:b/>
        </w:rPr>
        <w:t>hostname &lt;</w:t>
      </w:r>
      <w:r>
        <w:rPr>
          <w:b/>
        </w:rPr>
        <w:t xml:space="preserve">YOUR </w:t>
      </w:r>
      <w:proofErr w:type="spellStart"/>
      <w:r w:rsidRPr="004C0E98">
        <w:rPr>
          <w:b/>
        </w:rPr>
        <w:t>SenecaUsername</w:t>
      </w:r>
      <w:proofErr w:type="spellEnd"/>
      <w:r w:rsidRPr="004C0E98">
        <w:rPr>
          <w:b/>
        </w:rPr>
        <w:t>&gt;</w:t>
      </w:r>
    </w:p>
    <w:p w14:paraId="28B22EB7" w14:textId="1FAD69E8" w:rsidR="00066152" w:rsidRDefault="00852D5A" w:rsidP="00066152">
      <w:pPr>
        <w:pStyle w:val="ListParagraph"/>
        <w:spacing w:after="160" w:line="259" w:lineRule="auto"/>
        <w:rPr>
          <w:i/>
        </w:rPr>
      </w:pPr>
      <w:r>
        <w:t xml:space="preserve"> </w:t>
      </w:r>
      <w:proofErr w:type="gramStart"/>
      <w:r w:rsidR="00066152">
        <w:t>example</w:t>
      </w:r>
      <w:proofErr w:type="gramEnd"/>
      <w:r w:rsidR="00066152">
        <w:t xml:space="preserve">: </w:t>
      </w:r>
      <w:r w:rsidR="00066152" w:rsidRPr="004C0E98">
        <w:rPr>
          <w:i/>
        </w:rPr>
        <w:t xml:space="preserve">hostname </w:t>
      </w:r>
      <w:proofErr w:type="spellStart"/>
      <w:r w:rsidR="00066152" w:rsidRPr="004C0E98">
        <w:rPr>
          <w:i/>
        </w:rPr>
        <w:t>cgrant</w:t>
      </w:r>
      <w:proofErr w:type="spellEnd"/>
    </w:p>
    <w:p w14:paraId="56B6DF05" w14:textId="2BB531CD" w:rsidR="00066152" w:rsidRDefault="00066152" w:rsidP="00066152">
      <w:pPr>
        <w:pStyle w:val="ListParagraph"/>
        <w:numPr>
          <w:ilvl w:val="0"/>
          <w:numId w:val="28"/>
        </w:numPr>
        <w:spacing w:after="160" w:line="259" w:lineRule="auto"/>
      </w:pPr>
      <w:r w:rsidRPr="004C0E98">
        <w:t>The prompt may not change until you have closed</w:t>
      </w:r>
      <w:r>
        <w:t xml:space="preserve"> down the terminal session</w:t>
      </w:r>
      <w:r w:rsidR="00852D5A">
        <w:t xml:space="preserve"> and started it back up again. </w:t>
      </w:r>
      <w:r>
        <w:t>Perform this task if the prompt has not changed and record the new prompt.</w:t>
      </w:r>
    </w:p>
    <w:p w14:paraId="4096BA07" w14:textId="77777777" w:rsidR="00066152" w:rsidRDefault="00066152" w:rsidP="00066152">
      <w:pPr>
        <w:pStyle w:val="ListParagraph"/>
        <w:numPr>
          <w:ilvl w:val="0"/>
          <w:numId w:val="28"/>
        </w:numPr>
        <w:spacing w:after="160" w:line="259" w:lineRule="auto"/>
      </w:pPr>
      <w:r>
        <w:t>To obtain the network configuration of the Raspberry Pi including the IP address, MAC address, subnet mask, type in the following command:</w:t>
      </w:r>
    </w:p>
    <w:p w14:paraId="716B7801" w14:textId="77777777" w:rsidR="00066152" w:rsidRDefault="00066152" w:rsidP="00066152">
      <w:pPr>
        <w:pStyle w:val="ListParagraph"/>
        <w:spacing w:after="160" w:line="259" w:lineRule="auto"/>
        <w:rPr>
          <w:b/>
        </w:rPr>
      </w:pPr>
      <w:proofErr w:type="spellStart"/>
      <w:proofErr w:type="gramStart"/>
      <w:r>
        <w:rPr>
          <w:b/>
        </w:rPr>
        <w:t>i</w:t>
      </w:r>
      <w:r w:rsidRPr="004C0E98">
        <w:rPr>
          <w:b/>
        </w:rPr>
        <w:t>fconfig</w:t>
      </w:r>
      <w:proofErr w:type="spellEnd"/>
      <w:proofErr w:type="gramEnd"/>
      <w:r w:rsidRPr="004C0E98">
        <w:rPr>
          <w:b/>
        </w:rPr>
        <w:t xml:space="preserve"> -a</w:t>
      </w:r>
    </w:p>
    <w:p w14:paraId="42E7B9EC" w14:textId="77777777" w:rsidR="00066152" w:rsidRDefault="00066152" w:rsidP="00066152">
      <w:pPr>
        <w:pStyle w:val="ListParagraph"/>
        <w:numPr>
          <w:ilvl w:val="0"/>
          <w:numId w:val="28"/>
        </w:numPr>
        <w:spacing w:after="160" w:line="259" w:lineRule="auto"/>
      </w:pPr>
      <w:r>
        <w:lastRenderedPageBreak/>
        <w:t xml:space="preserve">The output should display the settings for each individual network card/interface that exists on the system. </w:t>
      </w:r>
    </w:p>
    <w:p w14:paraId="4ED45A71" w14:textId="77777777" w:rsidR="00066152" w:rsidRDefault="00066152" w:rsidP="00066152">
      <w:pPr>
        <w:pStyle w:val="ListParagraph"/>
        <w:numPr>
          <w:ilvl w:val="1"/>
          <w:numId w:val="30"/>
        </w:numPr>
        <w:spacing w:after="160" w:line="259" w:lineRule="auto"/>
      </w:pPr>
      <w:r>
        <w:t xml:space="preserve">What does </w:t>
      </w:r>
      <w:r>
        <w:rPr>
          <w:b/>
        </w:rPr>
        <w:t>eth0</w:t>
      </w:r>
      <w:r>
        <w:t xml:space="preserve"> represent? </w:t>
      </w:r>
    </w:p>
    <w:p w14:paraId="439E745F" w14:textId="77777777" w:rsidR="00066152" w:rsidRDefault="00066152" w:rsidP="00066152">
      <w:pPr>
        <w:pStyle w:val="ListParagraph"/>
        <w:numPr>
          <w:ilvl w:val="1"/>
          <w:numId w:val="30"/>
        </w:numPr>
        <w:spacing w:after="160" w:line="259" w:lineRule="auto"/>
      </w:pPr>
      <w:r>
        <w:t xml:space="preserve">What does </w:t>
      </w:r>
      <w:r>
        <w:rPr>
          <w:b/>
        </w:rPr>
        <w:t>lo</w:t>
      </w:r>
      <w:r>
        <w:t xml:space="preserve"> represent?</w:t>
      </w:r>
    </w:p>
    <w:p w14:paraId="30E339C1" w14:textId="77777777" w:rsidR="00066152" w:rsidRPr="004C0E98" w:rsidRDefault="00066152" w:rsidP="00066152">
      <w:pPr>
        <w:pStyle w:val="ListParagraph"/>
        <w:numPr>
          <w:ilvl w:val="1"/>
          <w:numId w:val="30"/>
        </w:numPr>
        <w:spacing w:after="160" w:line="259" w:lineRule="auto"/>
      </w:pPr>
      <w:r>
        <w:t xml:space="preserve">What does </w:t>
      </w:r>
      <w:proofErr w:type="spellStart"/>
      <w:r>
        <w:rPr>
          <w:b/>
        </w:rPr>
        <w:t>wlan</w:t>
      </w:r>
      <w:proofErr w:type="spellEnd"/>
      <w:r>
        <w:rPr>
          <w:b/>
        </w:rPr>
        <w:t xml:space="preserve"> </w:t>
      </w:r>
      <w:r>
        <w:t xml:space="preserve">represent? </w:t>
      </w:r>
    </w:p>
    <w:p w14:paraId="31E1E0A4" w14:textId="77777777" w:rsidR="0070118D" w:rsidRDefault="0070118D" w:rsidP="00066152">
      <w:pPr>
        <w:spacing w:after="160" w:line="259" w:lineRule="auto"/>
      </w:pPr>
    </w:p>
    <w:p w14:paraId="32026151" w14:textId="731A22CA" w:rsidR="002A5EFC" w:rsidRDefault="002A5EFC" w:rsidP="002A5EFC">
      <w:pPr>
        <w:pStyle w:val="SEN-Subheading-Black"/>
      </w:pPr>
      <w:r>
        <w:t>Submission Instructions:</w:t>
      </w:r>
    </w:p>
    <w:p w14:paraId="146A7C6D" w14:textId="77777777" w:rsidR="0070118D" w:rsidRDefault="0070118D" w:rsidP="0070118D">
      <w:pPr>
        <w:pStyle w:val="ListParagraph"/>
        <w:numPr>
          <w:ilvl w:val="0"/>
          <w:numId w:val="29"/>
        </w:numPr>
        <w:spacing w:after="200" w:line="276" w:lineRule="auto"/>
      </w:pPr>
      <w:r>
        <w:t>Raspberry Pi has operating system installed</w:t>
      </w:r>
    </w:p>
    <w:p w14:paraId="54341513" w14:textId="77777777" w:rsidR="0070118D" w:rsidRDefault="0070118D" w:rsidP="0070118D">
      <w:pPr>
        <w:pStyle w:val="ListParagraph"/>
        <w:numPr>
          <w:ilvl w:val="0"/>
          <w:numId w:val="29"/>
        </w:numPr>
        <w:spacing w:after="200" w:line="276" w:lineRule="auto"/>
      </w:pPr>
      <w:r>
        <w:t>Raspberry Pi has been updated</w:t>
      </w:r>
    </w:p>
    <w:p w14:paraId="6936F358" w14:textId="7C226868" w:rsidR="00066152" w:rsidRDefault="00066152" w:rsidP="0070118D">
      <w:pPr>
        <w:pStyle w:val="ListParagraph"/>
        <w:numPr>
          <w:ilvl w:val="0"/>
          <w:numId w:val="29"/>
        </w:numPr>
        <w:spacing w:after="200" w:line="276" w:lineRule="auto"/>
      </w:pPr>
      <w:r>
        <w:t>Tasks have been completed</w:t>
      </w:r>
    </w:p>
    <w:p w14:paraId="090F34B7" w14:textId="2126D144" w:rsidR="00066152" w:rsidRDefault="00066152" w:rsidP="0070118D">
      <w:pPr>
        <w:pStyle w:val="ListParagraph"/>
        <w:numPr>
          <w:ilvl w:val="0"/>
          <w:numId w:val="29"/>
        </w:numPr>
        <w:spacing w:after="200" w:line="276" w:lineRule="auto"/>
      </w:pPr>
      <w:r>
        <w:t>Notes have been recorded</w:t>
      </w:r>
    </w:p>
    <w:p w14:paraId="6D194B92" w14:textId="77777777" w:rsidR="0070118D" w:rsidRDefault="0070118D" w:rsidP="0070118D">
      <w:pPr>
        <w:pStyle w:val="ListParagraph"/>
        <w:numPr>
          <w:ilvl w:val="0"/>
          <w:numId w:val="29"/>
        </w:numPr>
        <w:spacing w:after="200" w:line="276" w:lineRule="auto"/>
      </w:pPr>
      <w:r>
        <w:t>Lab signed off</w:t>
      </w:r>
    </w:p>
    <w:p w14:paraId="47983EB2" w14:textId="3758641D" w:rsidR="002A5EFC" w:rsidRDefault="002A5EFC" w:rsidP="00B326CA">
      <w:pPr>
        <w:pStyle w:val="SEN-Subheading-Black"/>
      </w:pPr>
      <w:r>
        <w:t>Grade Weight:</w:t>
      </w:r>
    </w:p>
    <w:p w14:paraId="281A1265" w14:textId="6791893A" w:rsidR="002A5EFC" w:rsidRPr="002A5EFC" w:rsidRDefault="002A5EFC" w:rsidP="0070118D">
      <w:pPr>
        <w:pStyle w:val="SEN-Text"/>
      </w:pPr>
      <w:r>
        <w:rPr>
          <w:lang w:val="en-US"/>
        </w:rPr>
        <w:t>1% of Final Grade</w:t>
      </w:r>
    </w:p>
    <w:sectPr w:rsidR="002A5EFC" w:rsidRPr="002A5EFC" w:rsidSect="001D16BF">
      <w:footerReference w:type="default" r:id="rId8"/>
      <w:pgSz w:w="12240" w:h="15840"/>
      <w:pgMar w:top="1080" w:right="1440" w:bottom="108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492160" w14:textId="77777777" w:rsidR="00C22268" w:rsidRDefault="00C22268" w:rsidP="00FD5F8B">
      <w:r>
        <w:separator/>
      </w:r>
    </w:p>
  </w:endnote>
  <w:endnote w:type="continuationSeparator" w:id="0">
    <w:p w14:paraId="2846C170" w14:textId="77777777" w:rsidR="00C22268" w:rsidRDefault="00C22268" w:rsidP="00FD5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A34C52" w14:textId="70125A7D" w:rsidR="00597B2C" w:rsidRPr="009425D6" w:rsidRDefault="00597B2C" w:rsidP="00366F20">
    <w:pPr>
      <w:pStyle w:val="SEN-Footer"/>
      <w:tabs>
        <w:tab w:val="left" w:pos="9257"/>
      </w:tabs>
    </w:pPr>
    <w:r>
      <w:tab/>
    </w:r>
    <w:r w:rsidR="00366F20">
      <w:tab/>
    </w:r>
    <w:r w:rsidRPr="009425D6">
      <w:fldChar w:fldCharType="begin"/>
    </w:r>
    <w:r w:rsidRPr="009425D6">
      <w:instrText xml:space="preserve"> PAGE </w:instrText>
    </w:r>
    <w:r w:rsidRPr="009425D6">
      <w:fldChar w:fldCharType="separate"/>
    </w:r>
    <w:r w:rsidR="002250B7">
      <w:rPr>
        <w:noProof/>
      </w:rPr>
      <w:t>2</w:t>
    </w:r>
    <w:r w:rsidRPr="009425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41054B" w14:textId="77777777" w:rsidR="00C22268" w:rsidRDefault="00C22268" w:rsidP="00FD5F8B">
      <w:r>
        <w:separator/>
      </w:r>
    </w:p>
  </w:footnote>
  <w:footnote w:type="continuationSeparator" w:id="0">
    <w:p w14:paraId="7F639A6D" w14:textId="77777777" w:rsidR="00C22268" w:rsidRDefault="00C22268" w:rsidP="00FD5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F612B"/>
    <w:multiLevelType w:val="hybridMultilevel"/>
    <w:tmpl w:val="F38ABFE6"/>
    <w:lvl w:ilvl="0" w:tplc="62AE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E68F8"/>
    <w:multiLevelType w:val="hybridMultilevel"/>
    <w:tmpl w:val="3F7E2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92DD1"/>
    <w:multiLevelType w:val="hybridMultilevel"/>
    <w:tmpl w:val="9C889954"/>
    <w:lvl w:ilvl="0" w:tplc="B91C089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3B28B2"/>
    <w:multiLevelType w:val="hybridMultilevel"/>
    <w:tmpl w:val="E7CE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9102F"/>
    <w:multiLevelType w:val="hybridMultilevel"/>
    <w:tmpl w:val="225EE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F6771"/>
    <w:multiLevelType w:val="hybridMultilevel"/>
    <w:tmpl w:val="3AF420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565C1"/>
    <w:multiLevelType w:val="hybridMultilevel"/>
    <w:tmpl w:val="04860AF8"/>
    <w:lvl w:ilvl="0" w:tplc="6D7CA74E">
      <w:start w:val="1"/>
      <w:numFmt w:val="decimal"/>
      <w:lvlText w:val="%1."/>
      <w:lvlJc w:val="left"/>
      <w:pPr>
        <w:ind w:left="360" w:hanging="360"/>
      </w:pPr>
      <w:rPr>
        <w:rFonts w:ascii="Arial Bold" w:hAnsi="Arial Bold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B3760"/>
    <w:multiLevelType w:val="hybridMultilevel"/>
    <w:tmpl w:val="CC9E5876"/>
    <w:lvl w:ilvl="0" w:tplc="F8C8AF5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03693"/>
    <w:multiLevelType w:val="multilevel"/>
    <w:tmpl w:val="0550181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397C8F"/>
    <w:multiLevelType w:val="hybridMultilevel"/>
    <w:tmpl w:val="856C2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F3807"/>
    <w:multiLevelType w:val="multilevel"/>
    <w:tmpl w:val="46522468"/>
    <w:lvl w:ilvl="0">
      <w:start w:val="1"/>
      <w:numFmt w:val="decimal"/>
      <w:lvlText w:val="%1."/>
      <w:lvlJc w:val="left"/>
      <w:pPr>
        <w:ind w:left="360" w:hanging="360"/>
      </w:pPr>
      <w:rPr>
        <w:rFonts w:ascii="Arial Bold" w:hAnsi="Arial Bold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C02B9"/>
    <w:multiLevelType w:val="multilevel"/>
    <w:tmpl w:val="2CC4E56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AF6DB6"/>
    <w:multiLevelType w:val="hybridMultilevel"/>
    <w:tmpl w:val="54C0E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94857"/>
    <w:multiLevelType w:val="multilevel"/>
    <w:tmpl w:val="F1C6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E35FCB"/>
    <w:multiLevelType w:val="multilevel"/>
    <w:tmpl w:val="62AE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797648"/>
    <w:multiLevelType w:val="hybridMultilevel"/>
    <w:tmpl w:val="070828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B3D8B"/>
    <w:multiLevelType w:val="hybridMultilevel"/>
    <w:tmpl w:val="7B060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E33C30"/>
    <w:multiLevelType w:val="hybridMultilevel"/>
    <w:tmpl w:val="7E306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A6B64"/>
    <w:multiLevelType w:val="hybridMultilevel"/>
    <w:tmpl w:val="06D22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BE48C1"/>
    <w:multiLevelType w:val="hybridMultilevel"/>
    <w:tmpl w:val="458A2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294443"/>
    <w:multiLevelType w:val="multilevel"/>
    <w:tmpl w:val="E666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CB4793"/>
    <w:multiLevelType w:val="hybridMultilevel"/>
    <w:tmpl w:val="3CD29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FF154B"/>
    <w:multiLevelType w:val="hybridMultilevel"/>
    <w:tmpl w:val="2E6C50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83262A"/>
    <w:multiLevelType w:val="hybridMultilevel"/>
    <w:tmpl w:val="A1DC04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F55FF7"/>
    <w:multiLevelType w:val="multilevel"/>
    <w:tmpl w:val="00E47068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6A01F5"/>
    <w:multiLevelType w:val="hybridMultilevel"/>
    <w:tmpl w:val="72603A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79461A"/>
    <w:multiLevelType w:val="hybridMultilevel"/>
    <w:tmpl w:val="25629E70"/>
    <w:lvl w:ilvl="0" w:tplc="B6543C4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8F747E"/>
    <w:multiLevelType w:val="hybridMultilevel"/>
    <w:tmpl w:val="60307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F6461C"/>
    <w:multiLevelType w:val="multilevel"/>
    <w:tmpl w:val="D0F0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7B17A9"/>
    <w:multiLevelType w:val="hybridMultilevel"/>
    <w:tmpl w:val="E96C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6D0600"/>
    <w:multiLevelType w:val="hybridMultilevel"/>
    <w:tmpl w:val="B40252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8"/>
  </w:num>
  <w:num w:numId="3">
    <w:abstractNumId w:val="20"/>
  </w:num>
  <w:num w:numId="4">
    <w:abstractNumId w:val="14"/>
  </w:num>
  <w:num w:numId="5">
    <w:abstractNumId w:val="25"/>
  </w:num>
  <w:num w:numId="6">
    <w:abstractNumId w:val="15"/>
  </w:num>
  <w:num w:numId="7">
    <w:abstractNumId w:val="0"/>
  </w:num>
  <w:num w:numId="8">
    <w:abstractNumId w:val="9"/>
  </w:num>
  <w:num w:numId="9">
    <w:abstractNumId w:val="17"/>
  </w:num>
  <w:num w:numId="10">
    <w:abstractNumId w:val="12"/>
  </w:num>
  <w:num w:numId="11">
    <w:abstractNumId w:val="19"/>
  </w:num>
  <w:num w:numId="12">
    <w:abstractNumId w:val="29"/>
  </w:num>
  <w:num w:numId="13">
    <w:abstractNumId w:val="1"/>
  </w:num>
  <w:num w:numId="14">
    <w:abstractNumId w:val="2"/>
  </w:num>
  <w:num w:numId="15">
    <w:abstractNumId w:val="11"/>
  </w:num>
  <w:num w:numId="16">
    <w:abstractNumId w:val="8"/>
  </w:num>
  <w:num w:numId="17">
    <w:abstractNumId w:val="6"/>
  </w:num>
  <w:num w:numId="18">
    <w:abstractNumId w:val="24"/>
  </w:num>
  <w:num w:numId="19">
    <w:abstractNumId w:val="10"/>
  </w:num>
  <w:num w:numId="20">
    <w:abstractNumId w:val="21"/>
  </w:num>
  <w:num w:numId="21">
    <w:abstractNumId w:val="30"/>
  </w:num>
  <w:num w:numId="22">
    <w:abstractNumId w:val="18"/>
  </w:num>
  <w:num w:numId="23">
    <w:abstractNumId w:val="16"/>
  </w:num>
  <w:num w:numId="24">
    <w:abstractNumId w:val="4"/>
  </w:num>
  <w:num w:numId="25">
    <w:abstractNumId w:val="23"/>
  </w:num>
  <w:num w:numId="26">
    <w:abstractNumId w:val="7"/>
  </w:num>
  <w:num w:numId="27">
    <w:abstractNumId w:val="22"/>
  </w:num>
  <w:num w:numId="28">
    <w:abstractNumId w:val="26"/>
  </w:num>
  <w:num w:numId="29">
    <w:abstractNumId w:val="5"/>
  </w:num>
  <w:num w:numId="30">
    <w:abstractNumId w:val="27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hideSpellingErrors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20"/>
    <w:rsid w:val="00001B18"/>
    <w:rsid w:val="00010171"/>
    <w:rsid w:val="00010FCF"/>
    <w:rsid w:val="00011C70"/>
    <w:rsid w:val="00035F34"/>
    <w:rsid w:val="00066152"/>
    <w:rsid w:val="00074583"/>
    <w:rsid w:val="00082FAE"/>
    <w:rsid w:val="000973BA"/>
    <w:rsid w:val="000A5111"/>
    <w:rsid w:val="000D3906"/>
    <w:rsid w:val="000F2720"/>
    <w:rsid w:val="000F4B95"/>
    <w:rsid w:val="001018FC"/>
    <w:rsid w:val="00110728"/>
    <w:rsid w:val="0012347B"/>
    <w:rsid w:val="0012731F"/>
    <w:rsid w:val="0016296E"/>
    <w:rsid w:val="00166388"/>
    <w:rsid w:val="00173863"/>
    <w:rsid w:val="001769D1"/>
    <w:rsid w:val="00185062"/>
    <w:rsid w:val="00187B76"/>
    <w:rsid w:val="001A544D"/>
    <w:rsid w:val="001B77E2"/>
    <w:rsid w:val="001C27CD"/>
    <w:rsid w:val="001D0743"/>
    <w:rsid w:val="001D16BF"/>
    <w:rsid w:val="001D3565"/>
    <w:rsid w:val="001E1DA9"/>
    <w:rsid w:val="001E4C49"/>
    <w:rsid w:val="00202555"/>
    <w:rsid w:val="002250B7"/>
    <w:rsid w:val="002467D2"/>
    <w:rsid w:val="00246947"/>
    <w:rsid w:val="00253E2C"/>
    <w:rsid w:val="00253E61"/>
    <w:rsid w:val="00256F15"/>
    <w:rsid w:val="002602F3"/>
    <w:rsid w:val="0027348F"/>
    <w:rsid w:val="00281814"/>
    <w:rsid w:val="002A221D"/>
    <w:rsid w:val="002A5DED"/>
    <w:rsid w:val="002A5EFC"/>
    <w:rsid w:val="002A72AB"/>
    <w:rsid w:val="002C7853"/>
    <w:rsid w:val="002D2A5E"/>
    <w:rsid w:val="002E3EFB"/>
    <w:rsid w:val="002E6E03"/>
    <w:rsid w:val="002F38D3"/>
    <w:rsid w:val="002F5DB5"/>
    <w:rsid w:val="003234E1"/>
    <w:rsid w:val="003254C9"/>
    <w:rsid w:val="003275AB"/>
    <w:rsid w:val="0035756F"/>
    <w:rsid w:val="00360F68"/>
    <w:rsid w:val="00364494"/>
    <w:rsid w:val="00364641"/>
    <w:rsid w:val="00366F20"/>
    <w:rsid w:val="003809B6"/>
    <w:rsid w:val="003911E4"/>
    <w:rsid w:val="003A122C"/>
    <w:rsid w:val="003B22E4"/>
    <w:rsid w:val="003D63D0"/>
    <w:rsid w:val="0040327E"/>
    <w:rsid w:val="004362E8"/>
    <w:rsid w:val="00446339"/>
    <w:rsid w:val="004652E3"/>
    <w:rsid w:val="00470B6E"/>
    <w:rsid w:val="00481FF5"/>
    <w:rsid w:val="00496A41"/>
    <w:rsid w:val="00496AC4"/>
    <w:rsid w:val="004D7EB0"/>
    <w:rsid w:val="004E1F9A"/>
    <w:rsid w:val="004E23B1"/>
    <w:rsid w:val="0054110D"/>
    <w:rsid w:val="0054310E"/>
    <w:rsid w:val="005439C1"/>
    <w:rsid w:val="00543CE1"/>
    <w:rsid w:val="00551CE9"/>
    <w:rsid w:val="00563D4B"/>
    <w:rsid w:val="00572C28"/>
    <w:rsid w:val="00582C55"/>
    <w:rsid w:val="005909B9"/>
    <w:rsid w:val="005935A3"/>
    <w:rsid w:val="005979F7"/>
    <w:rsid w:val="00597B2C"/>
    <w:rsid w:val="005A4718"/>
    <w:rsid w:val="005B477D"/>
    <w:rsid w:val="005E4A48"/>
    <w:rsid w:val="006067DE"/>
    <w:rsid w:val="00616915"/>
    <w:rsid w:val="00616BE4"/>
    <w:rsid w:val="00617848"/>
    <w:rsid w:val="00623893"/>
    <w:rsid w:val="00634254"/>
    <w:rsid w:val="00636068"/>
    <w:rsid w:val="00660357"/>
    <w:rsid w:val="00664211"/>
    <w:rsid w:val="006779D5"/>
    <w:rsid w:val="006954D9"/>
    <w:rsid w:val="00696214"/>
    <w:rsid w:val="006B5373"/>
    <w:rsid w:val="006C1D07"/>
    <w:rsid w:val="006C2252"/>
    <w:rsid w:val="006C465E"/>
    <w:rsid w:val="006C4A73"/>
    <w:rsid w:val="006C68A3"/>
    <w:rsid w:val="006D5D09"/>
    <w:rsid w:val="006E38EE"/>
    <w:rsid w:val="006E3922"/>
    <w:rsid w:val="006F0DF0"/>
    <w:rsid w:val="0070118D"/>
    <w:rsid w:val="00736F49"/>
    <w:rsid w:val="0074209F"/>
    <w:rsid w:val="00744B08"/>
    <w:rsid w:val="007466CC"/>
    <w:rsid w:val="00761B8A"/>
    <w:rsid w:val="00783AE0"/>
    <w:rsid w:val="007A509B"/>
    <w:rsid w:val="007B010C"/>
    <w:rsid w:val="007B173A"/>
    <w:rsid w:val="007C0B81"/>
    <w:rsid w:val="007F4922"/>
    <w:rsid w:val="00830C43"/>
    <w:rsid w:val="008317DF"/>
    <w:rsid w:val="00832AB8"/>
    <w:rsid w:val="008523BC"/>
    <w:rsid w:val="00852D5A"/>
    <w:rsid w:val="00891297"/>
    <w:rsid w:val="008A33F6"/>
    <w:rsid w:val="008A6DBC"/>
    <w:rsid w:val="008E0EE0"/>
    <w:rsid w:val="008E63AC"/>
    <w:rsid w:val="008F2A7F"/>
    <w:rsid w:val="0090637A"/>
    <w:rsid w:val="009137C0"/>
    <w:rsid w:val="00913CD9"/>
    <w:rsid w:val="009425D6"/>
    <w:rsid w:val="009506A2"/>
    <w:rsid w:val="00950EF2"/>
    <w:rsid w:val="00973820"/>
    <w:rsid w:val="0097634E"/>
    <w:rsid w:val="00977154"/>
    <w:rsid w:val="00983797"/>
    <w:rsid w:val="00993E00"/>
    <w:rsid w:val="009A5480"/>
    <w:rsid w:val="009B0487"/>
    <w:rsid w:val="009C2584"/>
    <w:rsid w:val="009D2BBF"/>
    <w:rsid w:val="009E5EAF"/>
    <w:rsid w:val="009E7DEE"/>
    <w:rsid w:val="009F1F3C"/>
    <w:rsid w:val="009F2C05"/>
    <w:rsid w:val="009F555C"/>
    <w:rsid w:val="009F5EF3"/>
    <w:rsid w:val="00A47B13"/>
    <w:rsid w:val="00A53C9B"/>
    <w:rsid w:val="00A72CB3"/>
    <w:rsid w:val="00AB48F8"/>
    <w:rsid w:val="00AB4C14"/>
    <w:rsid w:val="00AB6180"/>
    <w:rsid w:val="00AC2F8E"/>
    <w:rsid w:val="00AD2A05"/>
    <w:rsid w:val="00AE28A8"/>
    <w:rsid w:val="00AE6AFC"/>
    <w:rsid w:val="00AE7C63"/>
    <w:rsid w:val="00AF210C"/>
    <w:rsid w:val="00B247F3"/>
    <w:rsid w:val="00B275C5"/>
    <w:rsid w:val="00B32446"/>
    <w:rsid w:val="00B326CA"/>
    <w:rsid w:val="00B37CBE"/>
    <w:rsid w:val="00B40B97"/>
    <w:rsid w:val="00B52383"/>
    <w:rsid w:val="00B6185C"/>
    <w:rsid w:val="00B61AEF"/>
    <w:rsid w:val="00BA25FA"/>
    <w:rsid w:val="00BA640E"/>
    <w:rsid w:val="00BB2E0F"/>
    <w:rsid w:val="00BC1315"/>
    <w:rsid w:val="00BC528E"/>
    <w:rsid w:val="00BD54D2"/>
    <w:rsid w:val="00BF1E73"/>
    <w:rsid w:val="00BF43C1"/>
    <w:rsid w:val="00BF4AE3"/>
    <w:rsid w:val="00C2107B"/>
    <w:rsid w:val="00C22268"/>
    <w:rsid w:val="00C663EC"/>
    <w:rsid w:val="00C8017D"/>
    <w:rsid w:val="00C813D3"/>
    <w:rsid w:val="00CA62C3"/>
    <w:rsid w:val="00CB3A16"/>
    <w:rsid w:val="00CD2385"/>
    <w:rsid w:val="00CE3D2A"/>
    <w:rsid w:val="00CF090A"/>
    <w:rsid w:val="00D1082B"/>
    <w:rsid w:val="00D475D4"/>
    <w:rsid w:val="00D558F7"/>
    <w:rsid w:val="00D56542"/>
    <w:rsid w:val="00D63715"/>
    <w:rsid w:val="00D81725"/>
    <w:rsid w:val="00D83CE1"/>
    <w:rsid w:val="00D85596"/>
    <w:rsid w:val="00D86E72"/>
    <w:rsid w:val="00D92CA0"/>
    <w:rsid w:val="00D97FF8"/>
    <w:rsid w:val="00DA1B63"/>
    <w:rsid w:val="00DA392B"/>
    <w:rsid w:val="00DE6D31"/>
    <w:rsid w:val="00E12542"/>
    <w:rsid w:val="00E23738"/>
    <w:rsid w:val="00E37C3D"/>
    <w:rsid w:val="00E44406"/>
    <w:rsid w:val="00E614CA"/>
    <w:rsid w:val="00E63D22"/>
    <w:rsid w:val="00E67882"/>
    <w:rsid w:val="00E77A8F"/>
    <w:rsid w:val="00E82221"/>
    <w:rsid w:val="00E8368F"/>
    <w:rsid w:val="00EA63E9"/>
    <w:rsid w:val="00EA7347"/>
    <w:rsid w:val="00EA7E9B"/>
    <w:rsid w:val="00EB67CB"/>
    <w:rsid w:val="00EC7C07"/>
    <w:rsid w:val="00ED4CFC"/>
    <w:rsid w:val="00EE4D12"/>
    <w:rsid w:val="00F23208"/>
    <w:rsid w:val="00F41EE4"/>
    <w:rsid w:val="00F55363"/>
    <w:rsid w:val="00F61164"/>
    <w:rsid w:val="00F934D1"/>
    <w:rsid w:val="00FA774E"/>
    <w:rsid w:val="00FB27E4"/>
    <w:rsid w:val="00FD5F8B"/>
    <w:rsid w:val="00FD757C"/>
    <w:rsid w:val="00FE0903"/>
    <w:rsid w:val="00FF0960"/>
    <w:rsid w:val="00FF518D"/>
    <w:rsid w:val="179BFEA1"/>
    <w:rsid w:val="181F53C4"/>
    <w:rsid w:val="1EE8C3F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51087A"/>
  <w15:docId w15:val="{01ECA40B-C55A-423E-A1A3-0C1119FF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64494"/>
    <w:rPr>
      <w:rFonts w:ascii="Arial" w:hAnsi="Arial"/>
    </w:rPr>
  </w:style>
  <w:style w:type="paragraph" w:styleId="Heading1">
    <w:name w:val="heading 1"/>
    <w:basedOn w:val="Normal"/>
    <w:link w:val="Heading1Char"/>
    <w:uiPriority w:val="9"/>
    <w:rsid w:val="001A544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rsid w:val="001A544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rsid w:val="001A544D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44D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544D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544D"/>
    <w:rPr>
      <w:rFonts w:ascii="Times" w:hAnsi="Times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4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494"/>
    <w:rPr>
      <w:rFonts w:ascii="Lucida Grande" w:hAnsi="Lucida Grande" w:cs="Lucida Grande"/>
      <w:sz w:val="18"/>
      <w:szCs w:val="18"/>
    </w:rPr>
  </w:style>
  <w:style w:type="paragraph" w:customStyle="1" w:styleId="SEN-Footer">
    <w:name w:val="SEN-Footer"/>
    <w:basedOn w:val="Normal"/>
    <w:qFormat/>
    <w:rsid w:val="00AF210C"/>
    <w:pPr>
      <w:tabs>
        <w:tab w:val="right" w:pos="9360"/>
      </w:tabs>
    </w:pPr>
    <w:rPr>
      <w:rFonts w:cs="Arial"/>
      <w:sz w:val="16"/>
      <w:szCs w:val="16"/>
    </w:rPr>
  </w:style>
  <w:style w:type="paragraph" w:customStyle="1" w:styleId="SEN-Text">
    <w:name w:val="SEN-Text"/>
    <w:basedOn w:val="Normal"/>
    <w:qFormat/>
    <w:rsid w:val="00202555"/>
    <w:pPr>
      <w:spacing w:before="100" w:beforeAutospacing="1" w:after="100" w:afterAutospacing="1"/>
    </w:pPr>
    <w:rPr>
      <w:rFonts w:cs="Arial"/>
      <w:color w:val="000000" w:themeColor="text1"/>
      <w:szCs w:val="22"/>
      <w:lang w:val="en"/>
    </w:rPr>
  </w:style>
  <w:style w:type="paragraph" w:customStyle="1" w:styleId="SEN-Subheading-Black">
    <w:name w:val="SEN-Subheading-Black"/>
    <w:basedOn w:val="Normal"/>
    <w:next w:val="SEN-Text"/>
    <w:qFormat/>
    <w:rsid w:val="008A33F6"/>
    <w:pPr>
      <w:spacing w:before="100" w:beforeAutospacing="1" w:after="100" w:afterAutospacing="1"/>
    </w:pPr>
    <w:rPr>
      <w:rFonts w:cs="Arial"/>
      <w:b/>
      <w:bCs/>
      <w:color w:val="000000" w:themeColor="text1"/>
      <w:sz w:val="28"/>
    </w:rPr>
  </w:style>
  <w:style w:type="paragraph" w:customStyle="1" w:styleId="SEN-Heading-Black">
    <w:name w:val="SEN-Heading-Black"/>
    <w:basedOn w:val="Normal"/>
    <w:next w:val="SEN-Subheading-Red"/>
    <w:qFormat/>
    <w:rsid w:val="00E614CA"/>
    <w:pPr>
      <w:spacing w:before="100" w:beforeAutospacing="1" w:after="100" w:afterAutospacing="1"/>
      <w:outlineLvl w:val="2"/>
    </w:pPr>
    <w:rPr>
      <w:rFonts w:eastAsia="Times New Roman" w:cs="Arial"/>
      <w:b/>
      <w:bCs/>
      <w:color w:val="000000" w:themeColor="text1"/>
      <w:sz w:val="36"/>
    </w:rPr>
  </w:style>
  <w:style w:type="paragraph" w:customStyle="1" w:styleId="SEN-Subheading-Red">
    <w:name w:val="SEN-Subheading-Red"/>
    <w:basedOn w:val="SEN-Heading-Red"/>
    <w:next w:val="SEN-Text"/>
    <w:qFormat/>
    <w:rsid w:val="00E614CA"/>
    <w:rPr>
      <w:sz w:val="28"/>
    </w:rPr>
  </w:style>
  <w:style w:type="paragraph" w:customStyle="1" w:styleId="SEN-Heading-Red">
    <w:name w:val="SEN-Heading-Red"/>
    <w:basedOn w:val="Normal"/>
    <w:next w:val="SEN-Subheading-Black"/>
    <w:qFormat/>
    <w:rsid w:val="00364494"/>
    <w:pPr>
      <w:spacing w:before="100" w:beforeAutospacing="1" w:after="100" w:afterAutospacing="1"/>
      <w:outlineLvl w:val="1"/>
    </w:pPr>
    <w:rPr>
      <w:rFonts w:eastAsia="Times New Roman" w:cs="Arial"/>
      <w:b/>
      <w:color w:val="E50000"/>
      <w:kern w:val="36"/>
      <w:sz w:val="36"/>
      <w:szCs w:val="28"/>
      <w:lang w:val="en-CA"/>
    </w:rPr>
  </w:style>
  <w:style w:type="paragraph" w:customStyle="1" w:styleId="SEN-Title">
    <w:name w:val="SEN-Title"/>
    <w:basedOn w:val="Normal"/>
    <w:qFormat/>
    <w:rsid w:val="005A4718"/>
    <w:pPr>
      <w:spacing w:before="100" w:beforeAutospacing="1" w:after="100" w:afterAutospacing="1"/>
      <w:outlineLvl w:val="1"/>
    </w:pPr>
    <w:rPr>
      <w:rFonts w:eastAsia="Times New Roman" w:cs="Arial"/>
      <w:b/>
      <w:bCs/>
      <w:kern w:val="36"/>
      <w:sz w:val="44"/>
      <w:szCs w:val="44"/>
      <w:lang w:val="en-CA"/>
    </w:rPr>
  </w:style>
  <w:style w:type="paragraph" w:customStyle="1" w:styleId="SEN-Chart-Subtitle">
    <w:name w:val="SEN-Chart-Subtitle"/>
    <w:basedOn w:val="Normal"/>
    <w:qFormat/>
    <w:rsid w:val="002A72AB"/>
    <w:rPr>
      <w:rFonts w:eastAsia="Times New Roman" w:cs="Arial"/>
      <w:b/>
      <w:bCs/>
      <w:sz w:val="20"/>
      <w:szCs w:val="20"/>
    </w:rPr>
  </w:style>
  <w:style w:type="paragraph" w:customStyle="1" w:styleId="SEN-Chart-Text">
    <w:name w:val="SEN-Chart-Text"/>
    <w:basedOn w:val="Normal"/>
    <w:qFormat/>
    <w:rsid w:val="002A72AB"/>
    <w:rPr>
      <w:rFonts w:eastAsia="Times New Roman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597B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F20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36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F20"/>
    <w:rPr>
      <w:rFonts w:ascii="Arial" w:hAnsi="Arial"/>
    </w:rPr>
  </w:style>
  <w:style w:type="table" w:styleId="TableGrid">
    <w:name w:val="Table Grid"/>
    <w:basedOn w:val="TableNormal"/>
    <w:uiPriority w:val="59"/>
    <w:rsid w:val="007F4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58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6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5710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5948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6423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29468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4625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.trinh\Downloads\Seneca-Report-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3BAFC2-C703-4C0C-9711-25B5AE4AF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Seneca-Report-Template (1).dotx</Template>
  <TotalTime>30</TotalTime>
  <Pages>3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Report Template</vt:lpstr>
    </vt:vector>
  </TitlesOfParts>
  <Company>Seneca College</Company>
  <LinksUpToDate>false</LinksUpToDate>
  <CharactersWithSpaces>4299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Report Template</dc:title>
  <dc:creator>David Trinh</dc:creator>
  <cp:lastModifiedBy>ITS</cp:lastModifiedBy>
  <cp:revision>4</cp:revision>
  <cp:lastPrinted>2013-06-28T15:16:00Z</cp:lastPrinted>
  <dcterms:created xsi:type="dcterms:W3CDTF">2019-12-05T15:54:00Z</dcterms:created>
  <dcterms:modified xsi:type="dcterms:W3CDTF">2019-12-05T19:06:00Z</dcterms:modified>
</cp:coreProperties>
</file>